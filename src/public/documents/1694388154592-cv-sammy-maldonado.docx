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14:paraId="6C54AFAA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A41A183" w14:textId="5ADBF4F6" w:rsidR="00692703" w:rsidRPr="005C1CFE" w:rsidRDefault="005C1CFE" w:rsidP="00913946">
            <w:pPr>
              <w:pStyle w:val="Ttulo"/>
              <w:rPr>
                <w:sz w:val="62"/>
                <w:szCs w:val="62"/>
              </w:rPr>
            </w:pPr>
            <w:r w:rsidRPr="005C1CFE">
              <w:rPr>
                <w:sz w:val="62"/>
                <w:szCs w:val="62"/>
              </w:rPr>
              <w:t xml:space="preserve">Sammy </w:t>
            </w:r>
            <w:r>
              <w:rPr>
                <w:sz w:val="62"/>
                <w:szCs w:val="62"/>
              </w:rPr>
              <w:t>maldonado</w:t>
            </w:r>
            <w:r w:rsidRPr="005C1CFE">
              <w:rPr>
                <w:sz w:val="62"/>
                <w:szCs w:val="62"/>
              </w:rPr>
              <w:t xml:space="preserve"> prado</w:t>
            </w:r>
          </w:p>
          <w:p w14:paraId="5059FF3A" w14:textId="56011ACA" w:rsidR="008F65C1" w:rsidRDefault="007440AE" w:rsidP="00913946">
            <w:pPr>
              <w:pStyle w:val="Informacindecontacto"/>
              <w:contextualSpacing w:val="0"/>
            </w:pPr>
            <w:r>
              <w:rPr>
                <w:rStyle w:val="oypena"/>
                <w:color w:val="374F59"/>
              </w:rPr>
              <w:t>Desarrollador Full Stack</w:t>
            </w:r>
            <w:r w:rsidR="008F65C1">
              <w:t>/</w:t>
            </w:r>
            <w:r>
              <w:t xml:space="preserve">Programador </w:t>
            </w:r>
            <w:r w:rsidR="00F347DE">
              <w:t>i</w:t>
            </w:r>
            <w:r>
              <w:t>nformático</w:t>
            </w:r>
            <w:r w:rsidR="008F65C1">
              <w:t>/</w:t>
            </w:r>
            <w:r>
              <w:t>React.js/</w:t>
            </w:r>
            <w:r w:rsidRPr="007440AE">
              <w:t>Node.js</w:t>
            </w:r>
            <w:r>
              <w:t>/</w:t>
            </w:r>
            <w:r w:rsidRPr="007440AE">
              <w:t>Express</w:t>
            </w:r>
            <w:r>
              <w:t>.js/</w:t>
            </w:r>
            <w:r w:rsidRPr="007440AE">
              <w:t>MongoDB</w:t>
            </w:r>
            <w:r>
              <w:t>/</w:t>
            </w:r>
            <w:r w:rsidRPr="007440AE">
              <w:t>MySQL</w:t>
            </w:r>
          </w:p>
          <w:p w14:paraId="12DDC40F" w14:textId="7A6C5EF3" w:rsidR="00692703" w:rsidRPr="00FD7C80" w:rsidRDefault="007440AE" w:rsidP="00913946">
            <w:pPr>
              <w:pStyle w:val="Informacindecontacto"/>
              <w:contextualSpacing w:val="0"/>
            </w:pPr>
            <w:r>
              <w:rPr>
                <w:lang w:bidi="es-ES"/>
              </w:rPr>
              <w:t>Santiago, Región Metropolitana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B57BFAE8E74048CA82BF842990B7A64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t>+56975659844</w:t>
            </w:r>
          </w:p>
          <w:p w14:paraId="125CF269" w14:textId="13E1D461" w:rsidR="007440AE" w:rsidRDefault="007440AE" w:rsidP="00913946">
            <w:pPr>
              <w:pStyle w:val="nfasisenlainformacindecontacto"/>
              <w:contextualSpacing w:val="0"/>
              <w:rPr>
                <w:lang w:bidi="es-ES"/>
              </w:rPr>
            </w:pPr>
            <w:r>
              <w:rPr>
                <w:lang w:bidi="es-ES"/>
              </w:rPr>
              <w:t>Sammy.maldodev@gmail.com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2000459528"/>
                <w:placeholder>
                  <w:docPart w:val="54011FB075AD4EAFB16E831F31B5CD9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hyperlink r:id="rId7" w:history="1">
              <w:r w:rsidRPr="005C3ED9">
                <w:rPr>
                  <w:rStyle w:val="Hipervnculo"/>
                  <w:lang w:bidi="es-ES"/>
                </w:rPr>
                <w:t>linkedin.com/in/sammy-maldonado/</w:t>
              </w:r>
            </w:hyperlink>
          </w:p>
          <w:p w14:paraId="60B72008" w14:textId="1FE94B8E" w:rsidR="007440AE" w:rsidRPr="00FD7C80" w:rsidRDefault="00692703" w:rsidP="007440AE">
            <w:pPr>
              <w:pStyle w:val="nfasisenlainformacindecontacto"/>
              <w:contextualSpacing w:val="0"/>
            </w:pPr>
            <w:r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759871761"/>
                <w:placeholder>
                  <w:docPart w:val="210F9BC89F1A4F53A70046CF16767137"/>
                </w:placeholder>
                <w:temporary/>
                <w:showingPlcHdr/>
                <w15:appearance w15:val="hidden"/>
              </w:sdtPr>
              <w:sdtEndPr/>
              <w:sdtContent>
                <w:r w:rsidRPr="00FD7C80">
                  <w:rPr>
                    <w:lang w:bidi="es-ES"/>
                  </w:rPr>
                  <w:t>·</w:t>
                </w:r>
              </w:sdtContent>
            </w:sdt>
            <w:r w:rsidRPr="00FD7C80">
              <w:rPr>
                <w:lang w:bidi="es-ES"/>
              </w:rPr>
              <w:t xml:space="preserve"> </w:t>
            </w:r>
            <w:hyperlink r:id="rId8" w:history="1">
              <w:r w:rsidR="007440AE" w:rsidRPr="005C3ED9">
                <w:rPr>
                  <w:rStyle w:val="Hipervnculo"/>
                </w:rPr>
                <w:t>https://portfolio-sammy-maldonado.netlify.app/</w:t>
              </w:r>
            </w:hyperlink>
          </w:p>
        </w:tc>
      </w:tr>
      <w:tr w:rsidR="009571D8" w:rsidRPr="00FD7C80" w14:paraId="521453A6" w14:textId="77777777" w:rsidTr="00692703">
        <w:tc>
          <w:tcPr>
            <w:tcW w:w="9360" w:type="dxa"/>
            <w:tcMar>
              <w:top w:w="432" w:type="dxa"/>
            </w:tcMar>
          </w:tcPr>
          <w:p w14:paraId="68C10AA4" w14:textId="55E7DB5A" w:rsidR="001755A8" w:rsidRPr="006511CF" w:rsidRDefault="008F65C1" w:rsidP="00913946">
            <w:pPr>
              <w:contextualSpacing w:val="0"/>
              <w:rPr>
                <w:rFonts w:asciiTheme="majorHAnsi" w:hAnsiTheme="majorHAnsi"/>
                <w:b/>
                <w:bCs/>
                <w:color w:val="auto"/>
                <w:sz w:val="24"/>
                <w:szCs w:val="24"/>
              </w:rPr>
            </w:pPr>
            <w:r w:rsidRPr="006511CF">
              <w:rPr>
                <w:rFonts w:asciiTheme="majorHAnsi" w:hAnsiTheme="majorHAnsi"/>
                <w:b/>
                <w:bCs/>
                <w:color w:val="auto"/>
                <w:sz w:val="24"/>
                <w:szCs w:val="24"/>
              </w:rPr>
              <w:t>PERFIL</w:t>
            </w:r>
          </w:p>
          <w:p w14:paraId="6026B1ED" w14:textId="1454E166" w:rsidR="00893E58" w:rsidRPr="006511CF" w:rsidRDefault="00893E58" w:rsidP="00893E58">
            <w:pPr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Desarrollador Full Stack con formación en Ciberseguridad. Mi experiencia abarca el diseño web responsivo utilizando HTML, CSS, JavaScript y TypeScript, junto con el framework Bootstrap y el preprocesador SASS para crear interfaces modernas y funcionales. Además, trabajo con tecnologías como React.js,</w:t>
            </w:r>
            <w:r w:rsidR="00057D29" w:rsidRPr="006511CF">
              <w:rPr>
                <w:sz w:val="20"/>
                <w:szCs w:val="20"/>
              </w:rPr>
              <w:t xml:space="preserve"> Node.js, Express,</w:t>
            </w:r>
            <w:r w:rsidRPr="006511CF">
              <w:rPr>
                <w:sz w:val="20"/>
                <w:szCs w:val="20"/>
              </w:rPr>
              <w:t xml:space="preserve"> MongoDB</w:t>
            </w:r>
            <w:r w:rsidR="00057D29" w:rsidRPr="006511CF">
              <w:rPr>
                <w:sz w:val="20"/>
                <w:szCs w:val="20"/>
              </w:rPr>
              <w:t xml:space="preserve"> y</w:t>
            </w:r>
            <w:r w:rsidRPr="006511CF">
              <w:rPr>
                <w:sz w:val="20"/>
                <w:szCs w:val="20"/>
              </w:rPr>
              <w:t xml:space="preserve"> MySQL para desarrollar aplicaciones web robustas y escalables. Uso React Vite para agilizar y optimizar mis desarrollos, y Docker para crear entornos de desarrollo y producción aislados. También, utilizo GitHub para gestionar y colaborar en mis repositorios, facilitando un control de versiones más eficiente.</w:t>
            </w:r>
          </w:p>
          <w:p w14:paraId="4784C7B6" w14:textId="77777777" w:rsidR="00893E58" w:rsidRPr="006511CF" w:rsidRDefault="00893E58" w:rsidP="00893E58">
            <w:pPr>
              <w:rPr>
                <w:sz w:val="20"/>
                <w:szCs w:val="20"/>
              </w:rPr>
            </w:pPr>
          </w:p>
          <w:p w14:paraId="3E9AACAA" w14:textId="4BEE5933" w:rsidR="00893E58" w:rsidRPr="006511CF" w:rsidRDefault="00893E58" w:rsidP="00893E58">
            <w:pPr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En el ámbito de la Ciberseguridad, tengo conocimientos en análisis de amenazas, hacking ético, encriptación y utilizo herramientas como Wireshark, Kali Linux, Wifislax, entre otras, para evaluar y gestionar vulnerabilidades en sistemas y redes. Esto me permite desarrollar proyectos web con un enfoque proactivo hacia la protección y seguridad de la información.</w:t>
            </w:r>
          </w:p>
          <w:p w14:paraId="4EDEBFA3" w14:textId="77777777" w:rsidR="00893E58" w:rsidRPr="006511CF" w:rsidRDefault="00893E58" w:rsidP="00893E58">
            <w:pPr>
              <w:rPr>
                <w:sz w:val="20"/>
                <w:szCs w:val="20"/>
              </w:rPr>
            </w:pPr>
          </w:p>
          <w:p w14:paraId="07E40805" w14:textId="47F1B69F" w:rsidR="008F65C1" w:rsidRPr="00FD7C80" w:rsidRDefault="00893E58" w:rsidP="00913946">
            <w:pPr>
              <w:contextualSpacing w:val="0"/>
            </w:pPr>
            <w:r w:rsidRPr="006511CF">
              <w:rPr>
                <w:sz w:val="20"/>
                <w:szCs w:val="20"/>
              </w:rPr>
              <w:t>Tengo una gran motivación para continuar perfeccionando nuevas técnicas y habilidades que me permitan seguir creciendo profesionalmente como programador Full Stack. Optimista y con buena disposición al trabajo en equipo, sintiéndome cómodo liderando grupos de trabajo</w:t>
            </w:r>
            <w:r w:rsidR="00DE66A9">
              <w:rPr>
                <w:sz w:val="20"/>
                <w:szCs w:val="20"/>
              </w:rPr>
              <w:t>.</w:t>
            </w:r>
            <w:r w:rsidRPr="006511CF">
              <w:rPr>
                <w:sz w:val="20"/>
                <w:szCs w:val="20"/>
              </w:rPr>
              <w:t xml:space="preserve"> Confió plenamente en mi capacidad para aprender nuevas técnicas o protocolos de trabajo con facilidad.</w:t>
            </w:r>
          </w:p>
        </w:tc>
      </w:tr>
    </w:tbl>
    <w:p w14:paraId="70D9EB1B" w14:textId="77777777" w:rsidR="004E01EB" w:rsidRPr="00FD7C80" w:rsidRDefault="00825116" w:rsidP="006511CF">
      <w:pPr>
        <w:pStyle w:val="Ttulo1"/>
        <w:spacing w:before="200"/>
      </w:pPr>
      <w:sdt>
        <w:sdtPr>
          <w:alias w:val="Experiencia:"/>
          <w:tag w:val="Experiencia:"/>
          <w:id w:val="-1983300934"/>
          <w:placeholder>
            <w:docPart w:val="1980571FCD3248CFBA31CCD7B3E4CC79"/>
          </w:placeholder>
          <w:temporary/>
          <w:showingPlcHdr/>
          <w15:appearance w15:val="hidden"/>
        </w:sdtPr>
        <w:sdtEndPr/>
        <w:sdtContent>
          <w:r w:rsidR="004E01EB" w:rsidRPr="006511CF">
            <w:rPr>
              <w:sz w:val="24"/>
              <w:szCs w:val="24"/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7AC42EBD" w14:textId="77777777" w:rsidTr="004F1C78">
        <w:tc>
          <w:tcPr>
            <w:tcW w:w="8958" w:type="dxa"/>
          </w:tcPr>
          <w:p w14:paraId="3A7BA5D6" w14:textId="7E438CC7" w:rsidR="007C1EC5" w:rsidRPr="007C1EC5" w:rsidRDefault="00EE1113" w:rsidP="007C1EC5">
            <w:pPr>
              <w:contextualSpacing w:val="0"/>
              <w:outlineLvl w:val="2"/>
              <w:rPr>
                <w:rFonts w:eastAsiaTheme="majorEastAsia"/>
                <w:b/>
                <w:caps/>
                <w:sz w:val="20"/>
                <w:szCs w:val="20"/>
              </w:rPr>
            </w:pPr>
            <w:r w:rsidRPr="006511CF">
              <w:rPr>
                <w:rFonts w:eastAsiaTheme="majorEastAsia"/>
                <w:b/>
                <w:caps/>
                <w:sz w:val="20"/>
                <w:szCs w:val="20"/>
              </w:rPr>
              <w:t xml:space="preserve">noviembre </w:t>
            </w:r>
            <w:r w:rsidR="007C1EC5" w:rsidRPr="007C1EC5">
              <w:rPr>
                <w:rFonts w:eastAsiaTheme="majorEastAsia"/>
                <w:b/>
                <w:caps/>
                <w:sz w:val="20"/>
                <w:szCs w:val="20"/>
              </w:rPr>
              <w:t>20</w:t>
            </w:r>
            <w:r w:rsidRPr="006511CF">
              <w:rPr>
                <w:rFonts w:eastAsiaTheme="majorEastAsia"/>
                <w:b/>
                <w:caps/>
                <w:sz w:val="20"/>
                <w:szCs w:val="20"/>
              </w:rPr>
              <w:t>22</w:t>
            </w:r>
            <w:r w:rsidR="007C1EC5" w:rsidRPr="007C1EC5">
              <w:rPr>
                <w:rFonts w:eastAsiaTheme="majorEastAsia"/>
                <w:b/>
                <w:caps/>
                <w:sz w:val="20"/>
                <w:szCs w:val="20"/>
              </w:rPr>
              <w:t xml:space="preserve"> –</w:t>
            </w:r>
            <w:r w:rsidRPr="006511CF">
              <w:rPr>
                <w:rFonts w:eastAsiaTheme="majorEastAsia"/>
                <w:b/>
                <w:caps/>
                <w:sz w:val="20"/>
                <w:szCs w:val="20"/>
              </w:rPr>
              <w:t xml:space="preserve"> a la fecha</w:t>
            </w:r>
          </w:p>
          <w:p w14:paraId="3495CFC5" w14:textId="75AEF52E" w:rsidR="007C1EC5" w:rsidRPr="007C1EC5" w:rsidRDefault="00EE1113" w:rsidP="007C1EC5">
            <w:pPr>
              <w:spacing w:after="40"/>
              <w:contextualSpacing w:val="0"/>
              <w:outlineLvl w:val="1"/>
              <w:rPr>
                <w:rFonts w:eastAsiaTheme="majorEastAsia"/>
                <w:b/>
                <w:caps/>
                <w:color w:val="1D824C" w:themeColor="accent1"/>
                <w:sz w:val="20"/>
                <w:szCs w:val="20"/>
              </w:rPr>
            </w:pPr>
            <w:r w:rsidRPr="006511CF">
              <w:rPr>
                <w:rFonts w:eastAsiaTheme="majorEastAsia"/>
                <w:b/>
                <w:caps/>
                <w:color w:val="1D824C" w:themeColor="accent1"/>
                <w:sz w:val="20"/>
                <w:szCs w:val="20"/>
                <w:lang w:bidi="es-ES"/>
              </w:rPr>
              <w:t>programador independiente</w:t>
            </w:r>
          </w:p>
          <w:p w14:paraId="3FCCB090" w14:textId="6AA8E101" w:rsidR="007C1EC5" w:rsidRPr="006511CF" w:rsidRDefault="00057D29" w:rsidP="007C1EC5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>Me he preparado como desarrollador Full Stack durante el último año, especializándome en el desarrollo de sitios web responsivos, robustos, escalables, y seguros, trabajando con diferentes tecnologías, principalmente, ReactJS, NodeJS, Express, NestJS, MongoDB, MySQL, Javascript y Typescript.</w:t>
            </w:r>
            <w:r w:rsidR="00AE7455"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 xml:space="preserve"> En los últimos me</w:t>
            </w:r>
            <w:r w:rsidR="009D5EA1"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>ses he ingresado a la plataforma Workana como free lance para la creación, modificación, mantenimiento y desarrollo de proyectos web.</w:t>
            </w:r>
          </w:p>
          <w:p w14:paraId="198EA455" w14:textId="77777777" w:rsidR="007C1EC5" w:rsidRPr="006511CF" w:rsidRDefault="007C1EC5" w:rsidP="001D0BF1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</w:p>
          <w:p w14:paraId="731D68E9" w14:textId="2DFF8CE3" w:rsidR="001D0BF1" w:rsidRPr="006511CF" w:rsidRDefault="002539D8" w:rsidP="001D0BF1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julio 2019 – febrero 2022</w:t>
            </w:r>
          </w:p>
          <w:p w14:paraId="4A4EA775" w14:textId="06132877" w:rsidR="001D0BF1" w:rsidRPr="006511CF" w:rsidRDefault="002539D8" w:rsidP="001D0BF1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  <w:lang w:bidi="es-ES"/>
              </w:rPr>
              <w:t>dueño de emprendimiento personal</w:t>
            </w:r>
            <w:r w:rsidR="001D0BF1" w:rsidRPr="006511CF">
              <w:rPr>
                <w:sz w:val="20"/>
                <w:szCs w:val="20"/>
                <w:lang w:bidi="es-ES"/>
              </w:rPr>
              <w:t xml:space="preserve">, </w:t>
            </w:r>
            <w:r w:rsidRPr="006511CF">
              <w:rPr>
                <w:rStyle w:val="Referenciasutil"/>
                <w:sz w:val="20"/>
                <w:szCs w:val="20"/>
              </w:rPr>
              <w:t>petkings e.i.r.l.</w:t>
            </w:r>
          </w:p>
          <w:p w14:paraId="1A4B6F7A" w14:textId="77777777" w:rsidR="001E3120" w:rsidRDefault="002539D8" w:rsidP="001D0BF1">
            <w:pPr>
              <w:contextualSpacing w:val="0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 xml:space="preserve">Emprendimiento personal </w:t>
            </w:r>
            <w:r w:rsidR="00FC71A4" w:rsidRPr="006511CF">
              <w:rPr>
                <w:sz w:val="20"/>
                <w:szCs w:val="20"/>
              </w:rPr>
              <w:t>dedicado al área</w:t>
            </w:r>
            <w:r w:rsidRPr="006511CF">
              <w:rPr>
                <w:sz w:val="20"/>
                <w:szCs w:val="20"/>
              </w:rPr>
              <w:t xml:space="preserve"> de cuidado de mascotas, especializado en la venta de artículos y alimentos. Durante mi tiempo como dueño, lideré todas las áreas de operación, incluyendo la logística, contabilidad, administración, entregas, </w:t>
            </w:r>
            <w:r w:rsidR="00FC71A4" w:rsidRPr="006511CF">
              <w:rPr>
                <w:sz w:val="20"/>
                <w:szCs w:val="20"/>
              </w:rPr>
              <w:t xml:space="preserve">ventas, </w:t>
            </w:r>
            <w:r w:rsidRPr="006511CF">
              <w:rPr>
                <w:sz w:val="20"/>
                <w:szCs w:val="20"/>
              </w:rPr>
              <w:t xml:space="preserve">gestión de personal y organización general. Mi capacidad para coordinar eficazmente múltiples aspectos del negocio y garantizar su funcionamiento fluido </w:t>
            </w:r>
            <w:r w:rsidR="00FC71A4" w:rsidRPr="006511CF">
              <w:rPr>
                <w:sz w:val="20"/>
                <w:szCs w:val="20"/>
              </w:rPr>
              <w:t>fue</w:t>
            </w:r>
            <w:r w:rsidRPr="006511CF">
              <w:rPr>
                <w:sz w:val="20"/>
                <w:szCs w:val="20"/>
              </w:rPr>
              <w:t xml:space="preserve"> fundamental para su éxito continuo.</w:t>
            </w:r>
          </w:p>
          <w:p w14:paraId="33E2BAAC" w14:textId="77777777" w:rsidR="004F1C78" w:rsidRDefault="004F1C78" w:rsidP="001D0BF1">
            <w:pPr>
              <w:contextualSpacing w:val="0"/>
              <w:rPr>
                <w:sz w:val="20"/>
                <w:szCs w:val="20"/>
              </w:rPr>
            </w:pPr>
          </w:p>
          <w:p w14:paraId="1C20359F" w14:textId="77777777" w:rsidR="004F1C78" w:rsidRPr="006511CF" w:rsidRDefault="004F1C78" w:rsidP="004F1C78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marzo 2018</w:t>
            </w:r>
            <w:r w:rsidRPr="006511CF">
              <w:rPr>
                <w:sz w:val="20"/>
                <w:szCs w:val="20"/>
                <w:lang w:bidi="es-ES"/>
              </w:rPr>
              <w:t xml:space="preserve"> – </w:t>
            </w:r>
            <w:r w:rsidRPr="006511CF">
              <w:rPr>
                <w:sz w:val="20"/>
                <w:szCs w:val="20"/>
              </w:rPr>
              <w:t>2022</w:t>
            </w:r>
          </w:p>
          <w:p w14:paraId="1AB5E623" w14:textId="77777777" w:rsidR="004F1C78" w:rsidRPr="006511CF" w:rsidRDefault="004F1C78" w:rsidP="004F1C78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Ayudante de Laboratorio</w:t>
            </w:r>
            <w:r w:rsidRPr="006511CF">
              <w:rPr>
                <w:sz w:val="20"/>
                <w:szCs w:val="20"/>
                <w:lang w:bidi="es-ES"/>
              </w:rPr>
              <w:t xml:space="preserve">, </w:t>
            </w:r>
            <w:r w:rsidRPr="006511CF">
              <w:rPr>
                <w:rStyle w:val="Referenciasutil"/>
                <w:sz w:val="20"/>
                <w:szCs w:val="20"/>
              </w:rPr>
              <w:t>LABORATORIO DE BIOTECNOLOGÍA DE LA UNIVERSIDAD DE VALPARAÍSO.</w:t>
            </w:r>
          </w:p>
          <w:p w14:paraId="4F4A8A3B" w14:textId="77777777" w:rsidR="004F1C78" w:rsidRPr="006511CF" w:rsidRDefault="004F1C78" w:rsidP="004F1C78">
            <w:pPr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Responsable de aplicar técnicas moleculares para la identificación de especies parasitas de peces vinculadas al Proyecto INACH RT 32-16. Ayudé al desarrollo del proyecto mediante informes complementarios de análisis de muestras de ADN, siguiendo protocolos estrictos de experimentación científico/genética molecular. Encargado de realizar la experimentación in situ y comunicar los resultados a los jefes de proyecto.</w:t>
            </w:r>
          </w:p>
          <w:p w14:paraId="79A5D824" w14:textId="77777777" w:rsidR="004F1C78" w:rsidRPr="006511CF" w:rsidRDefault="004F1C78" w:rsidP="004F1C78">
            <w:pPr>
              <w:rPr>
                <w:sz w:val="20"/>
                <w:szCs w:val="20"/>
              </w:rPr>
            </w:pPr>
          </w:p>
          <w:p w14:paraId="6A61CDB1" w14:textId="77777777" w:rsidR="004F1C78" w:rsidRPr="006511CF" w:rsidRDefault="004F1C78" w:rsidP="004F1C78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Febrero 2017</w:t>
            </w:r>
          </w:p>
          <w:p w14:paraId="451CFFCE" w14:textId="77777777" w:rsidR="004F1C78" w:rsidRPr="006511CF" w:rsidRDefault="004F1C78" w:rsidP="004F1C78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Observador de cetáceos en la Reserva Nacional Pingüino de Humboldt</w:t>
            </w:r>
            <w:r w:rsidRPr="006511CF">
              <w:rPr>
                <w:sz w:val="20"/>
                <w:szCs w:val="20"/>
                <w:lang w:bidi="es-ES"/>
              </w:rPr>
              <w:t xml:space="preserve">, </w:t>
            </w:r>
            <w:r w:rsidRPr="006511CF">
              <w:rPr>
                <w:rStyle w:val="Referenciasutil"/>
                <w:sz w:val="20"/>
                <w:szCs w:val="20"/>
              </w:rPr>
              <w:t>Lecimar</w:t>
            </w:r>
          </w:p>
          <w:p w14:paraId="467B143C" w14:textId="048E4906" w:rsidR="004F1C78" w:rsidRPr="006511CF" w:rsidRDefault="004F1C78" w:rsidP="004F1C78">
            <w:pPr>
              <w:contextualSpacing w:val="0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 xml:space="preserve">Trabajo de equipo en terreno realizando observaciones de cetáceos y agregando nuevos registros biológicos para el área de la Reserva Nacional Pingüino de Humboldt. Como protocolo de trabajo, se </w:t>
            </w:r>
            <w:r w:rsidRPr="006511CF">
              <w:rPr>
                <w:sz w:val="20"/>
                <w:szCs w:val="20"/>
              </w:rPr>
              <w:lastRenderedPageBreak/>
              <w:t>utilizaron técnicas de observación con teodolito digital, generando informes de comportamiento de cetáceos, tomando en cuenta patrones de variación climáticas.</w:t>
            </w:r>
          </w:p>
        </w:tc>
      </w:tr>
    </w:tbl>
    <w:sdt>
      <w:sdtPr>
        <w:alias w:val="Educación:"/>
        <w:tag w:val="Formación:"/>
        <w:id w:val="-1908763273"/>
        <w:placeholder>
          <w:docPart w:val="7ACEA7D7D62D4FAD87C4701EC73B992E"/>
        </w:placeholder>
        <w:temporary/>
        <w:showingPlcHdr/>
        <w15:appearance w15:val="hidden"/>
      </w:sdtPr>
      <w:sdtEndPr/>
      <w:sdtContent>
        <w:p w14:paraId="56283440" w14:textId="77777777" w:rsidR="00DA59AA" w:rsidRPr="00FD7C80" w:rsidRDefault="00DA59AA" w:rsidP="006511CF">
          <w:pPr>
            <w:pStyle w:val="Ttulo1"/>
            <w:spacing w:before="200"/>
          </w:pPr>
          <w:r w:rsidRPr="00D801F3">
            <w:rPr>
              <w:sz w:val="24"/>
              <w:szCs w:val="24"/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F61DF9" w:rsidRPr="00FD7C80" w14:paraId="6C5C09EA" w14:textId="77777777" w:rsidTr="007F2681">
        <w:tc>
          <w:tcPr>
            <w:tcW w:w="8958" w:type="dxa"/>
            <w:tcMar>
              <w:top w:w="216" w:type="dxa"/>
            </w:tcMar>
          </w:tcPr>
          <w:p w14:paraId="28D244B4" w14:textId="264A5479" w:rsidR="007F2681" w:rsidRPr="006511CF" w:rsidRDefault="007F2681" w:rsidP="007F2681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mayo 2023 – julio 2023</w:t>
            </w:r>
          </w:p>
          <w:p w14:paraId="25A2630B" w14:textId="77777777" w:rsidR="007F2681" w:rsidRPr="006511CF" w:rsidRDefault="007F2681" w:rsidP="007F2681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Ciberseguridad</w:t>
            </w:r>
            <w:r w:rsidRPr="006511CF">
              <w:rPr>
                <w:sz w:val="20"/>
                <w:szCs w:val="20"/>
                <w:lang w:bidi="es-ES"/>
              </w:rPr>
              <w:t xml:space="preserve">, </w:t>
            </w:r>
            <w:r w:rsidRPr="006511CF">
              <w:rPr>
                <w:rStyle w:val="Referenciasutil"/>
                <w:sz w:val="20"/>
                <w:szCs w:val="20"/>
              </w:rPr>
              <w:t>coderhouse</w:t>
            </w:r>
          </w:p>
          <w:p w14:paraId="5DC76ED4" w14:textId="628DFEF8" w:rsidR="007F2681" w:rsidRPr="006511CF" w:rsidRDefault="003F1AA8" w:rsidP="007F2681">
            <w:pPr>
              <w:pStyle w:val="Ttulo3"/>
              <w:contextualSpacing w:val="0"/>
              <w:outlineLvl w:val="2"/>
              <w:rPr>
                <w:rFonts w:eastAsiaTheme="minorHAnsi"/>
                <w:b w:val="0"/>
                <w:caps w:val="0"/>
                <w:sz w:val="20"/>
                <w:szCs w:val="20"/>
              </w:rPr>
            </w:pPr>
            <w:r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>C</w:t>
            </w:r>
            <w:r w:rsidR="007F2681"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>urso Ciberseguridad, representando aproximadamente 30 horas de cursada. Desta</w:t>
            </w:r>
            <w:r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>cando</w:t>
            </w:r>
            <w:r w:rsidR="007F2681"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 xml:space="preserve"> en el Top 10 de los alumnos del curso.</w:t>
            </w:r>
          </w:p>
          <w:p w14:paraId="7C7B6AAC" w14:textId="25B84EFC" w:rsidR="00FC06FC" w:rsidRPr="00D801F3" w:rsidRDefault="00FC06FC" w:rsidP="007F2681">
            <w:pPr>
              <w:pStyle w:val="Ttulo3"/>
              <w:contextualSpacing w:val="0"/>
              <w:outlineLvl w:val="2"/>
              <w:rPr>
                <w:rFonts w:eastAsiaTheme="minorHAnsi"/>
                <w:sz w:val="10"/>
                <w:szCs w:val="10"/>
              </w:rPr>
            </w:pPr>
          </w:p>
          <w:p w14:paraId="5B9D2DBF" w14:textId="77777777" w:rsidR="00FC06FC" w:rsidRPr="003F1AA8" w:rsidRDefault="00FC06FC" w:rsidP="00FC06FC">
            <w:pPr>
              <w:contextualSpacing w:val="0"/>
              <w:outlineLvl w:val="2"/>
              <w:rPr>
                <w:rFonts w:eastAsiaTheme="majorEastAsia"/>
                <w:b/>
                <w:caps/>
                <w:sz w:val="20"/>
                <w:szCs w:val="20"/>
              </w:rPr>
            </w:pPr>
            <w:r w:rsidRPr="006511CF">
              <w:rPr>
                <w:rFonts w:eastAsiaTheme="majorEastAsia"/>
                <w:b/>
                <w:caps/>
                <w:sz w:val="20"/>
                <w:szCs w:val="20"/>
              </w:rPr>
              <w:t>marzo</w:t>
            </w:r>
            <w:r w:rsidRPr="003F1AA8">
              <w:rPr>
                <w:rFonts w:eastAsiaTheme="majorEastAsia"/>
                <w:b/>
                <w:caps/>
                <w:sz w:val="20"/>
                <w:szCs w:val="20"/>
              </w:rPr>
              <w:t xml:space="preserve"> 2023</w:t>
            </w:r>
            <w:r w:rsidRPr="006511CF">
              <w:rPr>
                <w:rFonts w:eastAsiaTheme="majorEastAsia"/>
                <w:b/>
                <w:caps/>
                <w:sz w:val="20"/>
                <w:szCs w:val="20"/>
              </w:rPr>
              <w:t xml:space="preserve"> – septiembre 2023</w:t>
            </w:r>
          </w:p>
          <w:p w14:paraId="37F0E1F6" w14:textId="77777777" w:rsidR="00FC06FC" w:rsidRPr="003F1AA8" w:rsidRDefault="00FC06FC" w:rsidP="00FC06FC">
            <w:pPr>
              <w:spacing w:after="40"/>
              <w:contextualSpacing w:val="0"/>
              <w:outlineLvl w:val="1"/>
              <w:rPr>
                <w:rFonts w:eastAsiaTheme="majorEastAsia"/>
                <w:b/>
                <w:caps/>
                <w:color w:val="1D824C" w:themeColor="accent1"/>
                <w:sz w:val="20"/>
                <w:szCs w:val="20"/>
              </w:rPr>
            </w:pPr>
            <w:r w:rsidRPr="003F1AA8">
              <w:rPr>
                <w:rFonts w:eastAsiaTheme="majorEastAsia"/>
                <w:b/>
                <w:caps/>
                <w:color w:val="1D824C" w:themeColor="accent1"/>
                <w:sz w:val="20"/>
                <w:szCs w:val="20"/>
              </w:rPr>
              <w:t xml:space="preserve">Carrera de Desarrollo </w:t>
            </w:r>
            <w:r w:rsidRPr="00EE547B">
              <w:rPr>
                <w:rFonts w:eastAsiaTheme="majorEastAsia"/>
                <w:b/>
                <w:caps/>
                <w:color w:val="1D824C" w:themeColor="accent1"/>
                <w:sz w:val="20"/>
                <w:szCs w:val="20"/>
              </w:rPr>
              <w:t>backend</w:t>
            </w:r>
            <w:r w:rsidRPr="003F1AA8">
              <w:rPr>
                <w:rFonts w:eastAsiaTheme="majorEastAsia"/>
                <w:b/>
                <w:caps/>
                <w:color w:val="1D824C" w:themeColor="accent1"/>
                <w:sz w:val="20"/>
                <w:szCs w:val="20"/>
                <w:lang w:bidi="es-ES"/>
              </w:rPr>
              <w:t xml:space="preserve">, </w:t>
            </w:r>
            <w:r w:rsidRPr="003F1AA8">
              <w:rPr>
                <w:rFonts w:eastAsiaTheme="majorEastAsia"/>
                <w:caps/>
                <w:smallCaps/>
                <w:sz w:val="20"/>
                <w:szCs w:val="20"/>
              </w:rPr>
              <w:t>CoderHouse</w:t>
            </w:r>
          </w:p>
          <w:p w14:paraId="2ABACED3" w14:textId="7E274B73" w:rsidR="00FC06FC" w:rsidRPr="006511CF" w:rsidRDefault="00FC06FC" w:rsidP="007F2681">
            <w:pPr>
              <w:pStyle w:val="Ttulo3"/>
              <w:contextualSpacing w:val="0"/>
              <w:outlineLvl w:val="2"/>
              <w:rPr>
                <w:rFonts w:eastAsiaTheme="minorHAnsi"/>
                <w:b w:val="0"/>
                <w:caps w:val="0"/>
                <w:sz w:val="20"/>
                <w:szCs w:val="20"/>
              </w:rPr>
            </w:pPr>
            <w:r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>Estoy finalizando exitosamente mi formación como Desarrollador Backend en Coderhouse, realizando aproximadamente 92 horas de cursada.</w:t>
            </w:r>
          </w:p>
          <w:p w14:paraId="0B76F227" w14:textId="77777777" w:rsidR="007F2681" w:rsidRPr="00D801F3" w:rsidRDefault="007F2681" w:rsidP="00B56957">
            <w:pPr>
              <w:pStyle w:val="Ttulo3"/>
              <w:contextualSpacing w:val="0"/>
              <w:outlineLvl w:val="2"/>
              <w:rPr>
                <w:sz w:val="10"/>
                <w:szCs w:val="10"/>
              </w:rPr>
            </w:pPr>
          </w:p>
          <w:p w14:paraId="47BCAE86" w14:textId="46F3A111" w:rsidR="00B56957" w:rsidRPr="006511CF" w:rsidRDefault="00B56957" w:rsidP="00B56957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marzo 2023 – abril 2023</w:t>
            </w:r>
          </w:p>
          <w:p w14:paraId="2C803109" w14:textId="77777777" w:rsidR="00B56957" w:rsidRPr="006511CF" w:rsidRDefault="00B56957" w:rsidP="00B56957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Diplomado: Diseño y Programación Web</w:t>
            </w:r>
            <w:r w:rsidRPr="006511CF">
              <w:rPr>
                <w:sz w:val="20"/>
                <w:szCs w:val="20"/>
                <w:lang w:bidi="es-ES"/>
              </w:rPr>
              <w:t xml:space="preserve">, </w:t>
            </w:r>
            <w:r w:rsidRPr="006511CF">
              <w:rPr>
                <w:rStyle w:val="Referenciasutil"/>
                <w:sz w:val="20"/>
                <w:szCs w:val="20"/>
              </w:rPr>
              <w:t>instituto profesional Aiep</w:t>
            </w:r>
          </w:p>
          <w:p w14:paraId="22E86022" w14:textId="4CE5DE64" w:rsidR="00B56957" w:rsidRPr="006511CF" w:rsidRDefault="00B56957" w:rsidP="00B56957">
            <w:pPr>
              <w:pStyle w:val="Ttulo3"/>
              <w:contextualSpacing w:val="0"/>
              <w:outlineLvl w:val="2"/>
              <w:rPr>
                <w:rFonts w:eastAsiaTheme="minorHAnsi"/>
                <w:b w:val="0"/>
                <w:caps w:val="0"/>
                <w:sz w:val="20"/>
                <w:szCs w:val="20"/>
              </w:rPr>
            </w:pPr>
            <w:r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>Diplomado que representa aproximadamente 100 horas de trabajo académico, permitiéndome adquirir habilidades en el diseño y desarrollo de sitios web, utilizando herramientas y lenguajes relevantes como HTML, CSS, JavaScript y WordPress.</w:t>
            </w:r>
          </w:p>
          <w:p w14:paraId="17F73319" w14:textId="0170033A" w:rsidR="003A3802" w:rsidRPr="00D801F3" w:rsidRDefault="003A3802" w:rsidP="00641F73">
            <w:pPr>
              <w:rPr>
                <w:sz w:val="10"/>
                <w:szCs w:val="10"/>
              </w:rPr>
            </w:pPr>
          </w:p>
          <w:p w14:paraId="302A6D0D" w14:textId="420B8C2A" w:rsidR="003A3802" w:rsidRPr="006511CF" w:rsidRDefault="003A3802" w:rsidP="003A3802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 xml:space="preserve">diciembre 2022 – </w:t>
            </w:r>
            <w:r w:rsidR="00FC06FC" w:rsidRPr="006511CF">
              <w:rPr>
                <w:sz w:val="20"/>
                <w:szCs w:val="20"/>
              </w:rPr>
              <w:t>mayo</w:t>
            </w:r>
            <w:r w:rsidRPr="006511CF">
              <w:rPr>
                <w:sz w:val="20"/>
                <w:szCs w:val="20"/>
              </w:rPr>
              <w:t xml:space="preserve"> 2023</w:t>
            </w:r>
          </w:p>
          <w:p w14:paraId="66A64903" w14:textId="77777777" w:rsidR="003A3802" w:rsidRPr="006511CF" w:rsidRDefault="003A3802" w:rsidP="003A3802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Carrera de Desarrollo Frontend React</w:t>
            </w:r>
            <w:r w:rsidRPr="006511CF">
              <w:rPr>
                <w:sz w:val="20"/>
                <w:szCs w:val="20"/>
                <w:lang w:bidi="es-ES"/>
              </w:rPr>
              <w:t xml:space="preserve">, </w:t>
            </w:r>
            <w:r w:rsidRPr="006511CF">
              <w:rPr>
                <w:rStyle w:val="Referenciasutil"/>
                <w:sz w:val="20"/>
                <w:szCs w:val="20"/>
              </w:rPr>
              <w:t>CoderHouse</w:t>
            </w:r>
          </w:p>
          <w:p w14:paraId="7CEB1581" w14:textId="381E3494" w:rsidR="00B56957" w:rsidRPr="006511CF" w:rsidRDefault="003F1AA8" w:rsidP="003A3802">
            <w:pPr>
              <w:pStyle w:val="Ttulo3"/>
              <w:contextualSpacing w:val="0"/>
              <w:outlineLvl w:val="2"/>
              <w:rPr>
                <w:rFonts w:eastAsiaTheme="minorHAnsi"/>
                <w:b w:val="0"/>
                <w:caps w:val="0"/>
                <w:sz w:val="20"/>
                <w:szCs w:val="20"/>
              </w:rPr>
            </w:pPr>
            <w:r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>Completé</w:t>
            </w:r>
            <w:r w:rsidR="003A3802"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 xml:space="preserve"> exitosa</w:t>
            </w:r>
            <w:r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>mente</w:t>
            </w:r>
            <w:r w:rsidR="003A3802"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 xml:space="preserve"> de mi formación como Desarrollador Frontend React en Coderhouse, </w:t>
            </w:r>
            <w:r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>realizando</w:t>
            </w:r>
            <w:r w:rsidR="003A3802"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 xml:space="preserve"> aproximadamente 120 horas de cursada. He cumplido todos los requisitos académicos exigidos, y destacado en el Top 10 de los alumnos del curso.</w:t>
            </w:r>
          </w:p>
          <w:p w14:paraId="79D3D593" w14:textId="4EB55100" w:rsidR="003F1AA8" w:rsidRPr="00D801F3" w:rsidRDefault="003F1AA8" w:rsidP="003A3802">
            <w:pPr>
              <w:pStyle w:val="Ttulo3"/>
              <w:contextualSpacing w:val="0"/>
              <w:outlineLvl w:val="2"/>
              <w:rPr>
                <w:rFonts w:eastAsiaTheme="minorHAnsi"/>
                <w:b w:val="0"/>
                <w:caps w:val="0"/>
                <w:sz w:val="10"/>
                <w:szCs w:val="10"/>
              </w:rPr>
            </w:pPr>
          </w:p>
          <w:p w14:paraId="04A903E5" w14:textId="760A8352" w:rsidR="003F1AA8" w:rsidRPr="006511CF" w:rsidRDefault="003F1AA8" w:rsidP="003F1AA8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 xml:space="preserve">diciembre 2022 – </w:t>
            </w:r>
            <w:r w:rsidR="007E7790" w:rsidRPr="006511CF">
              <w:rPr>
                <w:sz w:val="20"/>
                <w:szCs w:val="20"/>
              </w:rPr>
              <w:t>septiembre</w:t>
            </w:r>
            <w:r w:rsidRPr="006511CF">
              <w:rPr>
                <w:sz w:val="20"/>
                <w:szCs w:val="20"/>
              </w:rPr>
              <w:t xml:space="preserve"> 2023</w:t>
            </w:r>
          </w:p>
          <w:p w14:paraId="63071466" w14:textId="51FDD323" w:rsidR="003F1AA8" w:rsidRPr="006511CF" w:rsidRDefault="003F1AA8" w:rsidP="003F1AA8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Carrera de Desarrollo full stack</w:t>
            </w:r>
            <w:r w:rsidRPr="006511CF">
              <w:rPr>
                <w:sz w:val="20"/>
                <w:szCs w:val="20"/>
                <w:lang w:bidi="es-ES"/>
              </w:rPr>
              <w:t xml:space="preserve">, </w:t>
            </w:r>
            <w:r w:rsidRPr="006511CF">
              <w:rPr>
                <w:rStyle w:val="Referenciasutil"/>
                <w:sz w:val="20"/>
                <w:szCs w:val="20"/>
              </w:rPr>
              <w:t>CoderHouse</w:t>
            </w:r>
          </w:p>
          <w:p w14:paraId="1CF15CB8" w14:textId="10482152" w:rsidR="003F1AA8" w:rsidRPr="006511CF" w:rsidRDefault="003F1AA8" w:rsidP="003F1AA8">
            <w:pPr>
              <w:pStyle w:val="Ttulo3"/>
              <w:contextualSpacing w:val="0"/>
              <w:outlineLvl w:val="2"/>
              <w:rPr>
                <w:rFonts w:eastAsiaTheme="minorHAnsi"/>
                <w:b w:val="0"/>
                <w:caps w:val="0"/>
                <w:sz w:val="20"/>
                <w:szCs w:val="20"/>
              </w:rPr>
            </w:pPr>
            <w:r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 xml:space="preserve">Formación como Desarrollador Full Stack. He adquirido conocimientos en HTML y CSS, además de lenguajes de programación como JavaScript y TypeScript. </w:t>
            </w:r>
            <w:r w:rsidR="00236A3E"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>He d</w:t>
            </w:r>
            <w:r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>esarroll</w:t>
            </w:r>
            <w:r w:rsidR="00236A3E"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>ado</w:t>
            </w:r>
            <w:r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 xml:space="preserve"> aplicaciones modernas </w:t>
            </w:r>
            <w:r w:rsidR="00236A3E"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>con herramientas como</w:t>
            </w:r>
            <w:r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 xml:space="preserve"> React.js</w:t>
            </w:r>
            <w:r w:rsidR="00236A3E" w:rsidRPr="006511CF">
              <w:rPr>
                <w:rFonts w:eastAsiaTheme="minorHAnsi"/>
                <w:b w:val="0"/>
                <w:caps w:val="0"/>
                <w:sz w:val="20"/>
                <w:szCs w:val="20"/>
              </w:rPr>
              <w:t>, Node.js, Nest.js, MongoDB, MySQL, entre otras.</w:t>
            </w:r>
          </w:p>
          <w:p w14:paraId="53E17CED" w14:textId="409592BC" w:rsidR="00641F73" w:rsidRPr="00D801F3" w:rsidRDefault="00641F73" w:rsidP="00641F73">
            <w:pPr>
              <w:rPr>
                <w:sz w:val="10"/>
                <w:szCs w:val="10"/>
              </w:rPr>
            </w:pPr>
          </w:p>
          <w:p w14:paraId="0CD706BC" w14:textId="201C028D" w:rsidR="00641F73" w:rsidRPr="006511CF" w:rsidRDefault="00B5681D" w:rsidP="00641F73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marzo 2012 – noviembre 2022</w:t>
            </w:r>
          </w:p>
          <w:p w14:paraId="302A08E7" w14:textId="6C2D2125" w:rsidR="00641F73" w:rsidRPr="006511CF" w:rsidRDefault="00300273" w:rsidP="00641F73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  <w:lang w:bidi="es-ES"/>
              </w:rPr>
              <w:t>biólogo marino</w:t>
            </w:r>
            <w:r w:rsidR="00641F73" w:rsidRPr="006511CF">
              <w:rPr>
                <w:sz w:val="20"/>
                <w:szCs w:val="20"/>
                <w:lang w:bidi="es-ES"/>
              </w:rPr>
              <w:t xml:space="preserve">, </w:t>
            </w:r>
            <w:sdt>
              <w:sdtPr>
                <w:rPr>
                  <w:rStyle w:val="Referenciasutil"/>
                  <w:sz w:val="20"/>
                  <w:szCs w:val="20"/>
                </w:rPr>
                <w:alias w:val="Escriba la universidad 2:"/>
                <w:tag w:val="Escriba la universidad 2:"/>
                <w:id w:val="1529375887"/>
                <w:placeholder>
                  <w:docPart w:val="B3AC49581BE04EB888ACAB78FEACDD01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b/>
                  <w:smallCaps w:val="0"/>
                  <w:color w:val="1D824C" w:themeColor="accent1"/>
                </w:rPr>
              </w:sdtEndPr>
              <w:sdtContent>
                <w:r w:rsidR="00641F73" w:rsidRPr="006511CF">
                  <w:rPr>
                    <w:rStyle w:val="Referenciasutil"/>
                    <w:sz w:val="20"/>
                    <w:szCs w:val="20"/>
                    <w:lang w:bidi="es-ES"/>
                  </w:rPr>
                  <w:t>Universidad</w:t>
                </w:r>
              </w:sdtContent>
            </w:sdt>
            <w:r w:rsidRPr="006511CF">
              <w:rPr>
                <w:rStyle w:val="Referenciasutil"/>
                <w:sz w:val="20"/>
                <w:szCs w:val="20"/>
              </w:rPr>
              <w:t xml:space="preserve"> de valparaíso</w:t>
            </w:r>
          </w:p>
          <w:p w14:paraId="43BAB26E" w14:textId="4397F755" w:rsidR="00B56957" w:rsidRPr="00FD7C80" w:rsidRDefault="00300273" w:rsidP="00641F73">
            <w:r w:rsidRPr="006511CF">
              <w:rPr>
                <w:sz w:val="20"/>
                <w:szCs w:val="20"/>
              </w:rPr>
              <w:t>Completé la carrera de Biología Marina en la Universidad de Valparaíso con distinción máxima</w:t>
            </w:r>
            <w:r w:rsidR="006923DC" w:rsidRPr="006511CF">
              <w:rPr>
                <w:sz w:val="20"/>
                <w:szCs w:val="20"/>
              </w:rPr>
              <w:t xml:space="preserve"> y ponderación final de 6.8.  En mi educación universitaria, adquirí </w:t>
            </w:r>
            <w:r w:rsidRPr="006511CF">
              <w:rPr>
                <w:sz w:val="20"/>
                <w:szCs w:val="20"/>
              </w:rPr>
              <w:t>una sólida formación en ciencias biológic</w:t>
            </w:r>
            <w:r w:rsidR="006923DC" w:rsidRPr="006511CF">
              <w:rPr>
                <w:sz w:val="20"/>
                <w:szCs w:val="20"/>
              </w:rPr>
              <w:t>as con especialización en genética molecular</w:t>
            </w:r>
            <w:r w:rsidRPr="006511CF">
              <w:rPr>
                <w:sz w:val="20"/>
                <w:szCs w:val="20"/>
              </w:rPr>
              <w:t xml:space="preserve">. A través de </w:t>
            </w:r>
            <w:r w:rsidR="006923DC" w:rsidRPr="006511CF">
              <w:rPr>
                <w:sz w:val="20"/>
                <w:szCs w:val="20"/>
              </w:rPr>
              <w:t>é</w:t>
            </w:r>
            <w:r w:rsidRPr="006511CF">
              <w:rPr>
                <w:sz w:val="20"/>
                <w:szCs w:val="20"/>
              </w:rPr>
              <w:t xml:space="preserve">sta carrera, pude desarrollar </w:t>
            </w:r>
            <w:r w:rsidR="006923DC" w:rsidRPr="006511CF">
              <w:rPr>
                <w:sz w:val="20"/>
                <w:szCs w:val="20"/>
              </w:rPr>
              <w:t xml:space="preserve">mis </w:t>
            </w:r>
            <w:r w:rsidRPr="006511CF">
              <w:rPr>
                <w:sz w:val="20"/>
                <w:szCs w:val="20"/>
              </w:rPr>
              <w:t xml:space="preserve">habilidades críticas de investigación y análisis, así como también </w:t>
            </w:r>
            <w:r w:rsidR="006923DC" w:rsidRPr="006511CF">
              <w:rPr>
                <w:sz w:val="20"/>
                <w:szCs w:val="20"/>
              </w:rPr>
              <w:t xml:space="preserve">mis </w:t>
            </w:r>
            <w:r w:rsidRPr="006511CF">
              <w:rPr>
                <w:sz w:val="20"/>
                <w:szCs w:val="20"/>
              </w:rPr>
              <w:t>habilidades</w:t>
            </w:r>
            <w:r w:rsidR="006923DC" w:rsidRPr="006511CF">
              <w:rPr>
                <w:sz w:val="20"/>
                <w:szCs w:val="20"/>
              </w:rPr>
              <w:t xml:space="preserve"> blandas</w:t>
            </w:r>
            <w:r w:rsidRPr="006511CF">
              <w:rPr>
                <w:sz w:val="20"/>
                <w:szCs w:val="20"/>
              </w:rPr>
              <w:t xml:space="preserve"> para trabajar en equipo y comunicar resultados científicos de manera clara y efectiva.</w:t>
            </w:r>
          </w:p>
        </w:tc>
      </w:tr>
    </w:tbl>
    <w:p w14:paraId="71A6C4AB" w14:textId="0EDC39CD" w:rsidR="00B56957" w:rsidRPr="006511CF" w:rsidRDefault="00B56957" w:rsidP="006511CF">
      <w:pPr>
        <w:pStyle w:val="Ttulo1"/>
        <w:spacing w:before="200"/>
        <w:rPr>
          <w:sz w:val="24"/>
          <w:szCs w:val="24"/>
        </w:rPr>
      </w:pPr>
      <w:r w:rsidRPr="006511CF">
        <w:rPr>
          <w:sz w:val="24"/>
          <w:szCs w:val="24"/>
        </w:rPr>
        <w:t>Certificaciones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B56957" w:rsidRPr="00FD7C80" w14:paraId="0D18D49A" w14:textId="77777777" w:rsidTr="007F2681">
        <w:tc>
          <w:tcPr>
            <w:tcW w:w="8958" w:type="dxa"/>
            <w:tcMar>
              <w:top w:w="216" w:type="dxa"/>
            </w:tcMar>
          </w:tcPr>
          <w:p w14:paraId="5296640E" w14:textId="77777777" w:rsidR="007F2681" w:rsidRPr="006511CF" w:rsidRDefault="007F2681" w:rsidP="007F2681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mayo 2023 – julio 2023</w:t>
            </w:r>
          </w:p>
          <w:p w14:paraId="61D9830C" w14:textId="6E894F3D" w:rsidR="007F2681" w:rsidRPr="006511CF" w:rsidRDefault="007F2681" w:rsidP="007F2681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color w:val="1D824C" w:themeColor="accent1"/>
                <w:sz w:val="20"/>
                <w:szCs w:val="20"/>
              </w:rPr>
              <w:t>Ciberseguridad,</w:t>
            </w:r>
            <w:r w:rsidRPr="006511CF">
              <w:rPr>
                <w:sz w:val="20"/>
                <w:szCs w:val="20"/>
                <w:lang w:bidi="es-ES"/>
              </w:rPr>
              <w:t xml:space="preserve"> </w:t>
            </w:r>
            <w:r w:rsidRPr="006511CF">
              <w:rPr>
                <w:rStyle w:val="Referenciasutil"/>
                <w:sz w:val="20"/>
                <w:szCs w:val="20"/>
              </w:rPr>
              <w:t>coderhouse</w:t>
            </w:r>
          </w:p>
          <w:p w14:paraId="479A04E0" w14:textId="77777777" w:rsidR="007F2681" w:rsidRPr="006511CF" w:rsidRDefault="007F2681" w:rsidP="000F0946">
            <w:pPr>
              <w:pStyle w:val="Ttulo3"/>
              <w:contextualSpacing w:val="0"/>
              <w:outlineLvl w:val="2"/>
              <w:rPr>
                <w:sz w:val="4"/>
                <w:szCs w:val="4"/>
              </w:rPr>
            </w:pPr>
          </w:p>
          <w:p w14:paraId="30FE9368" w14:textId="4244BB7D" w:rsidR="007F2681" w:rsidRPr="006511CF" w:rsidRDefault="00B56957" w:rsidP="000F0946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marzo 2023</w:t>
            </w:r>
          </w:p>
          <w:p w14:paraId="213A721F" w14:textId="77777777" w:rsidR="00B56957" w:rsidRPr="006511CF" w:rsidRDefault="00B56957" w:rsidP="000F0946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programación con javascript</w:t>
            </w:r>
            <w:r w:rsidRPr="006511CF">
              <w:rPr>
                <w:sz w:val="20"/>
                <w:szCs w:val="20"/>
                <w:lang w:bidi="es-ES"/>
              </w:rPr>
              <w:t xml:space="preserve">, </w:t>
            </w:r>
            <w:r w:rsidRPr="006511CF">
              <w:rPr>
                <w:rStyle w:val="Referenciasutil"/>
                <w:sz w:val="20"/>
                <w:szCs w:val="20"/>
              </w:rPr>
              <w:t>instituto profesional Aiep</w:t>
            </w:r>
          </w:p>
          <w:p w14:paraId="4FD2AFFA" w14:textId="77777777" w:rsidR="00B56957" w:rsidRPr="006511CF" w:rsidRDefault="00B56957" w:rsidP="000F0946">
            <w:pPr>
              <w:rPr>
                <w:sz w:val="4"/>
                <w:szCs w:val="4"/>
              </w:rPr>
            </w:pPr>
          </w:p>
          <w:p w14:paraId="60B5E621" w14:textId="77777777" w:rsidR="00B56957" w:rsidRPr="006511CF" w:rsidRDefault="00B56957" w:rsidP="000F0946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marzo 2023</w:t>
            </w:r>
          </w:p>
          <w:p w14:paraId="3D4A77CD" w14:textId="77777777" w:rsidR="00B56957" w:rsidRPr="006511CF" w:rsidRDefault="00B56957" w:rsidP="000F0946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Diseño web con html5 + Css</w:t>
            </w:r>
            <w:r w:rsidRPr="006511CF">
              <w:rPr>
                <w:sz w:val="20"/>
                <w:szCs w:val="20"/>
                <w:lang w:bidi="es-ES"/>
              </w:rPr>
              <w:t xml:space="preserve">, </w:t>
            </w:r>
            <w:r w:rsidRPr="006511CF">
              <w:rPr>
                <w:rStyle w:val="Referenciasutil"/>
                <w:sz w:val="20"/>
                <w:szCs w:val="20"/>
              </w:rPr>
              <w:t>INSTITUTO PROFESIONAL AIEP</w:t>
            </w:r>
          </w:p>
          <w:p w14:paraId="50B80C97" w14:textId="77777777" w:rsidR="00B56957" w:rsidRPr="006511CF" w:rsidRDefault="00B56957" w:rsidP="000F0946">
            <w:pPr>
              <w:rPr>
                <w:sz w:val="4"/>
                <w:szCs w:val="4"/>
              </w:rPr>
            </w:pPr>
          </w:p>
          <w:p w14:paraId="3FC7EDEC" w14:textId="77777777" w:rsidR="00B56957" w:rsidRPr="006511CF" w:rsidRDefault="00B56957" w:rsidP="000F0946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marzo 2023</w:t>
            </w:r>
          </w:p>
          <w:p w14:paraId="73FF543E" w14:textId="77777777" w:rsidR="00B56957" w:rsidRPr="006511CF" w:rsidRDefault="00B56957" w:rsidP="000F0946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Aprende WordPress de forma sencilla</w:t>
            </w:r>
            <w:r w:rsidRPr="006511CF">
              <w:rPr>
                <w:sz w:val="20"/>
                <w:szCs w:val="20"/>
                <w:lang w:bidi="es-ES"/>
              </w:rPr>
              <w:t xml:space="preserve">, </w:t>
            </w:r>
            <w:r w:rsidRPr="006511CF">
              <w:rPr>
                <w:rStyle w:val="Referenciasutil"/>
                <w:sz w:val="20"/>
                <w:szCs w:val="20"/>
              </w:rPr>
              <w:t>INSTITUTO PROFESIONAL AIEP</w:t>
            </w:r>
          </w:p>
          <w:p w14:paraId="7FEE9C01" w14:textId="77777777" w:rsidR="00B56957" w:rsidRPr="006511CF" w:rsidRDefault="00B56957" w:rsidP="000F0946">
            <w:pPr>
              <w:pStyle w:val="Ttulo3"/>
              <w:contextualSpacing w:val="0"/>
              <w:outlineLvl w:val="2"/>
              <w:rPr>
                <w:rFonts w:eastAsiaTheme="minorHAnsi"/>
                <w:b w:val="0"/>
                <w:caps w:val="0"/>
                <w:sz w:val="4"/>
                <w:szCs w:val="4"/>
              </w:rPr>
            </w:pPr>
          </w:p>
          <w:p w14:paraId="7FE3E046" w14:textId="77777777" w:rsidR="00B56957" w:rsidRPr="006511CF" w:rsidRDefault="00B56957" w:rsidP="000F0946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marzo 2023 – abril 2023</w:t>
            </w:r>
          </w:p>
          <w:p w14:paraId="641FDED4" w14:textId="77777777" w:rsidR="00B56957" w:rsidRPr="006511CF" w:rsidRDefault="00B56957" w:rsidP="000F0946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Diplomado: Diseño y Programación Web</w:t>
            </w:r>
            <w:r w:rsidRPr="006511CF">
              <w:rPr>
                <w:sz w:val="20"/>
                <w:szCs w:val="20"/>
                <w:lang w:bidi="es-ES"/>
              </w:rPr>
              <w:t xml:space="preserve">, </w:t>
            </w:r>
            <w:r w:rsidRPr="006511CF">
              <w:rPr>
                <w:rStyle w:val="Referenciasutil"/>
                <w:sz w:val="20"/>
                <w:szCs w:val="20"/>
              </w:rPr>
              <w:t>instituto profesional Aiep</w:t>
            </w:r>
          </w:p>
          <w:p w14:paraId="63C1A930" w14:textId="77777777" w:rsidR="00B56957" w:rsidRPr="006511CF" w:rsidRDefault="00B56957" w:rsidP="000F0946">
            <w:pPr>
              <w:rPr>
                <w:sz w:val="4"/>
                <w:szCs w:val="4"/>
              </w:rPr>
            </w:pPr>
          </w:p>
          <w:p w14:paraId="17848CE7" w14:textId="77777777" w:rsidR="00B56957" w:rsidRPr="006511CF" w:rsidRDefault="00B56957" w:rsidP="000F0946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febrero 2023 – marzo 2023</w:t>
            </w:r>
          </w:p>
          <w:p w14:paraId="531E3410" w14:textId="77777777" w:rsidR="00B56957" w:rsidRPr="006511CF" w:rsidRDefault="00B56957" w:rsidP="000F0946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JavaScript algorithms and data structures</w:t>
            </w:r>
            <w:r w:rsidRPr="006511CF">
              <w:rPr>
                <w:sz w:val="20"/>
                <w:szCs w:val="20"/>
                <w:lang w:bidi="es-ES"/>
              </w:rPr>
              <w:t xml:space="preserve">, </w:t>
            </w:r>
            <w:r w:rsidRPr="006511CF">
              <w:rPr>
                <w:rStyle w:val="Referenciasutil"/>
                <w:sz w:val="20"/>
                <w:szCs w:val="20"/>
              </w:rPr>
              <w:t>freecodecamp</w:t>
            </w:r>
          </w:p>
          <w:p w14:paraId="0DDF9272" w14:textId="77777777" w:rsidR="00B56957" w:rsidRPr="006511CF" w:rsidRDefault="00B56957" w:rsidP="000F0946">
            <w:pPr>
              <w:rPr>
                <w:sz w:val="4"/>
                <w:szCs w:val="4"/>
              </w:rPr>
            </w:pPr>
          </w:p>
          <w:p w14:paraId="5501E89E" w14:textId="77777777" w:rsidR="00B56957" w:rsidRPr="006511CF" w:rsidRDefault="00B56957" w:rsidP="000F0946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enero 2023 – abril 2023</w:t>
            </w:r>
          </w:p>
          <w:p w14:paraId="4545E0FF" w14:textId="77777777" w:rsidR="00B56957" w:rsidRPr="006511CF" w:rsidRDefault="00B56957" w:rsidP="000F0946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  <w:lang w:bidi="es-ES"/>
              </w:rPr>
              <w:t xml:space="preserve">Desarrollador JavaScript, </w:t>
            </w:r>
            <w:r w:rsidRPr="006511CF">
              <w:rPr>
                <w:rStyle w:val="Referenciasutil"/>
                <w:sz w:val="20"/>
                <w:szCs w:val="20"/>
              </w:rPr>
              <w:t>coderhouse</w:t>
            </w:r>
          </w:p>
          <w:p w14:paraId="2A5754DB" w14:textId="77777777" w:rsidR="00B56957" w:rsidRPr="006511CF" w:rsidRDefault="00B56957" w:rsidP="000F0946">
            <w:pPr>
              <w:rPr>
                <w:sz w:val="4"/>
                <w:szCs w:val="4"/>
              </w:rPr>
            </w:pPr>
          </w:p>
          <w:p w14:paraId="735F2FD8" w14:textId="77777777" w:rsidR="00B56957" w:rsidRPr="006511CF" w:rsidRDefault="00B56957" w:rsidP="000F0946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diciembre 2022 – febrero 2023</w:t>
            </w:r>
          </w:p>
          <w:p w14:paraId="60ECB9CF" w14:textId="699E3E5C" w:rsidR="00B56957" w:rsidRPr="006511CF" w:rsidRDefault="00B56957" w:rsidP="007F2681">
            <w:pPr>
              <w:pStyle w:val="Ttulo2"/>
              <w:contextualSpacing w:val="0"/>
              <w:outlineLvl w:val="1"/>
              <w:rPr>
                <w:rStyle w:val="Referenciasutil"/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lastRenderedPageBreak/>
              <w:t>Desarrollador Web</w:t>
            </w:r>
            <w:r w:rsidRPr="006511CF">
              <w:rPr>
                <w:sz w:val="20"/>
                <w:szCs w:val="20"/>
                <w:lang w:bidi="es-ES"/>
              </w:rPr>
              <w:t xml:space="preserve">, </w:t>
            </w:r>
            <w:r w:rsidRPr="006511CF">
              <w:rPr>
                <w:rStyle w:val="Referenciasutil"/>
                <w:sz w:val="20"/>
                <w:szCs w:val="20"/>
              </w:rPr>
              <w:t>Coderhouse</w:t>
            </w:r>
          </w:p>
          <w:p w14:paraId="76CB3938" w14:textId="77777777" w:rsidR="007F2681" w:rsidRPr="006511CF" w:rsidRDefault="007F2681" w:rsidP="007F2681">
            <w:pPr>
              <w:pStyle w:val="Ttulo2"/>
              <w:contextualSpacing w:val="0"/>
              <w:outlineLvl w:val="1"/>
              <w:rPr>
                <w:sz w:val="4"/>
                <w:szCs w:val="4"/>
              </w:rPr>
            </w:pPr>
          </w:p>
          <w:p w14:paraId="74A1172F" w14:textId="7A24D7BF" w:rsidR="00B56957" w:rsidRPr="006511CF" w:rsidRDefault="00B56957" w:rsidP="000F0946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 xml:space="preserve">diciembre 2022 – </w:t>
            </w:r>
            <w:r w:rsidR="00463340" w:rsidRPr="006511CF">
              <w:rPr>
                <w:sz w:val="20"/>
                <w:szCs w:val="20"/>
              </w:rPr>
              <w:t>mayo</w:t>
            </w:r>
            <w:r w:rsidRPr="006511CF">
              <w:rPr>
                <w:sz w:val="20"/>
                <w:szCs w:val="20"/>
              </w:rPr>
              <w:t xml:space="preserve"> 2023</w:t>
            </w:r>
          </w:p>
          <w:p w14:paraId="7BBD984F" w14:textId="44DF3FFC" w:rsidR="00B56957" w:rsidRPr="006511CF" w:rsidRDefault="00B56957" w:rsidP="007F2681">
            <w:pPr>
              <w:pStyle w:val="Ttulo2"/>
              <w:contextualSpacing w:val="0"/>
              <w:outlineLvl w:val="1"/>
              <w:rPr>
                <w:rStyle w:val="Referenciasutil"/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Carrera de Desarrollo Frontend React</w:t>
            </w:r>
            <w:r w:rsidRPr="006511CF">
              <w:rPr>
                <w:sz w:val="20"/>
                <w:szCs w:val="20"/>
                <w:lang w:bidi="es-ES"/>
              </w:rPr>
              <w:t xml:space="preserve">, </w:t>
            </w:r>
            <w:r w:rsidRPr="006511CF">
              <w:rPr>
                <w:rStyle w:val="Referenciasutil"/>
                <w:sz w:val="20"/>
                <w:szCs w:val="20"/>
              </w:rPr>
              <w:t>CoderHouse</w:t>
            </w:r>
          </w:p>
          <w:p w14:paraId="43A68D93" w14:textId="77777777" w:rsidR="007F2681" w:rsidRPr="006511CF" w:rsidRDefault="007F2681" w:rsidP="007F2681">
            <w:pPr>
              <w:pStyle w:val="Ttulo2"/>
              <w:contextualSpacing w:val="0"/>
              <w:outlineLvl w:val="1"/>
              <w:rPr>
                <w:sz w:val="4"/>
                <w:szCs w:val="4"/>
              </w:rPr>
            </w:pPr>
          </w:p>
          <w:p w14:paraId="3389065C" w14:textId="77777777" w:rsidR="00B56957" w:rsidRPr="006511CF" w:rsidRDefault="00B56957" w:rsidP="000F0946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  <w:r w:rsidRPr="006511CF">
              <w:rPr>
                <w:sz w:val="20"/>
                <w:szCs w:val="20"/>
              </w:rPr>
              <w:t>octubre 2022 – diciembre 2022</w:t>
            </w:r>
          </w:p>
          <w:p w14:paraId="5EF23645" w14:textId="3E58D2A6" w:rsidR="00B56957" w:rsidRPr="00FD7C80" w:rsidRDefault="00B56957" w:rsidP="007F2681">
            <w:pPr>
              <w:pStyle w:val="Ttulo2"/>
              <w:contextualSpacing w:val="0"/>
              <w:outlineLvl w:val="1"/>
            </w:pPr>
            <w:r w:rsidRPr="006511CF">
              <w:rPr>
                <w:sz w:val="20"/>
                <w:szCs w:val="20"/>
              </w:rPr>
              <w:t>Responsive Web Design</w:t>
            </w:r>
            <w:r w:rsidRPr="006511CF">
              <w:rPr>
                <w:sz w:val="20"/>
                <w:szCs w:val="20"/>
                <w:lang w:bidi="es-ES"/>
              </w:rPr>
              <w:t xml:space="preserve">, </w:t>
            </w:r>
            <w:r w:rsidRPr="006511CF">
              <w:rPr>
                <w:rStyle w:val="Referenciasutil"/>
                <w:sz w:val="20"/>
                <w:szCs w:val="20"/>
              </w:rPr>
              <w:t>freecodecamp</w:t>
            </w:r>
          </w:p>
        </w:tc>
      </w:tr>
    </w:tbl>
    <w:sdt>
      <w:sdtPr>
        <w:alias w:val="Aptitudes:"/>
        <w:tag w:val="Aptitudes:"/>
        <w:id w:val="-1392877668"/>
        <w:placeholder>
          <w:docPart w:val="18645D3248094165BF3C83FE0B0F44C9"/>
        </w:placeholder>
        <w:temporary/>
        <w:showingPlcHdr/>
        <w15:appearance w15:val="hidden"/>
      </w:sdtPr>
      <w:sdtEndPr/>
      <w:sdtContent>
        <w:p w14:paraId="21F53BB0" w14:textId="788B3068" w:rsidR="00486277" w:rsidRPr="00FD7C80" w:rsidRDefault="00486277" w:rsidP="006511CF">
          <w:pPr>
            <w:pStyle w:val="Ttulo1"/>
            <w:spacing w:before="200"/>
          </w:pPr>
          <w:r w:rsidRPr="00D801F3">
            <w:rPr>
              <w:sz w:val="24"/>
              <w:szCs w:val="24"/>
              <w:lang w:bidi="es-ES"/>
            </w:rPr>
            <w:t>Aptitudes</w:t>
          </w:r>
        </w:p>
      </w:sdtContent>
    </w:sdt>
    <w:tbl>
      <w:tblPr>
        <w:tblStyle w:val="Tablaconcuadrcula"/>
        <w:tblW w:w="484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2410"/>
        <w:gridCol w:w="3827"/>
        <w:gridCol w:w="2504"/>
      </w:tblGrid>
      <w:tr w:rsidR="00D801F3" w:rsidRPr="00FD7C80" w14:paraId="3E09580C" w14:textId="222C6FA3" w:rsidTr="00D801F3">
        <w:tc>
          <w:tcPr>
            <w:tcW w:w="2410" w:type="dxa"/>
          </w:tcPr>
          <w:p w14:paraId="57FF9525" w14:textId="061F681A" w:rsidR="00D801F3" w:rsidRPr="00FD7C80" w:rsidRDefault="00D801F3" w:rsidP="006511CF">
            <w:pPr>
              <w:pStyle w:val="Listaconvietas"/>
              <w:ind w:left="357" w:hanging="357"/>
              <w:contextualSpacing w:val="0"/>
            </w:pPr>
            <w:r>
              <w:t>Autogestión</w:t>
            </w:r>
          </w:p>
          <w:p w14:paraId="217B3C3A" w14:textId="77777777" w:rsidR="00D801F3" w:rsidRDefault="00D801F3" w:rsidP="006511CF">
            <w:pPr>
              <w:pStyle w:val="Listaconvietas"/>
              <w:ind w:left="357" w:hanging="357"/>
              <w:contextualSpacing w:val="0"/>
            </w:pPr>
            <w:r>
              <w:t>Liderazgo</w:t>
            </w:r>
          </w:p>
          <w:p w14:paraId="15900B15" w14:textId="77777777" w:rsidR="00D801F3" w:rsidRDefault="00D801F3" w:rsidP="00D801F3">
            <w:pPr>
              <w:pStyle w:val="Listaconvietas"/>
              <w:ind w:left="357" w:hanging="357"/>
              <w:contextualSpacing w:val="0"/>
            </w:pPr>
            <w:r>
              <w:t>Trabajo en equipo</w:t>
            </w:r>
          </w:p>
          <w:p w14:paraId="03098DDA" w14:textId="33F2F33D" w:rsidR="00D801F3" w:rsidRPr="00FD7C80" w:rsidRDefault="00D801F3" w:rsidP="00D801F3">
            <w:pPr>
              <w:pStyle w:val="Listaconvietas"/>
              <w:ind w:left="357" w:hanging="357"/>
              <w:contextualSpacing w:val="0"/>
            </w:pPr>
            <w:r>
              <w:t>Autocrítica</w:t>
            </w:r>
          </w:p>
        </w:tc>
        <w:tc>
          <w:tcPr>
            <w:tcW w:w="3827" w:type="dxa"/>
            <w:tcMar>
              <w:left w:w="360" w:type="dxa"/>
            </w:tcMar>
          </w:tcPr>
          <w:p w14:paraId="36FFA7E3" w14:textId="77777777" w:rsidR="00D801F3" w:rsidRDefault="00D801F3" w:rsidP="00D801F3">
            <w:pPr>
              <w:pStyle w:val="Listaconvietas"/>
              <w:ind w:left="357" w:hanging="357"/>
              <w:contextualSpacing w:val="0"/>
            </w:pPr>
            <w:r>
              <w:t>Atención al detalle</w:t>
            </w:r>
          </w:p>
          <w:p w14:paraId="4B7F9FCA" w14:textId="77777777" w:rsidR="00D801F3" w:rsidRDefault="00D801F3" w:rsidP="00D801F3">
            <w:pPr>
              <w:pStyle w:val="Listaconvietas"/>
              <w:contextualSpacing w:val="0"/>
            </w:pPr>
            <w:r>
              <w:t>Resolución de problemas</w:t>
            </w:r>
          </w:p>
          <w:p w14:paraId="4BB68B50" w14:textId="77777777" w:rsidR="00D801F3" w:rsidRDefault="00D801F3" w:rsidP="00D801F3">
            <w:pPr>
              <w:pStyle w:val="Listaconvietas"/>
              <w:contextualSpacing w:val="0"/>
            </w:pPr>
            <w:r>
              <w:t>Empatía</w:t>
            </w:r>
          </w:p>
          <w:p w14:paraId="30B8D67D" w14:textId="7B7DF232" w:rsidR="00D801F3" w:rsidRPr="00FD7C80" w:rsidRDefault="00D801F3" w:rsidP="00D801F3">
            <w:pPr>
              <w:pStyle w:val="Listaconvietas"/>
              <w:contextualSpacing w:val="0"/>
            </w:pPr>
            <w:r>
              <w:t>Aprendizaje continuo</w:t>
            </w:r>
          </w:p>
        </w:tc>
        <w:tc>
          <w:tcPr>
            <w:tcW w:w="2504" w:type="dxa"/>
          </w:tcPr>
          <w:p w14:paraId="4F67DE2F" w14:textId="77777777" w:rsidR="00D801F3" w:rsidRPr="00FD7C80" w:rsidRDefault="00D801F3" w:rsidP="00D801F3">
            <w:pPr>
              <w:pStyle w:val="Listaconvietas"/>
              <w:contextualSpacing w:val="0"/>
            </w:pPr>
            <w:r>
              <w:t>Comunicación efectiva</w:t>
            </w:r>
          </w:p>
          <w:p w14:paraId="5EC38E82" w14:textId="77777777" w:rsidR="00D801F3" w:rsidRDefault="00D801F3" w:rsidP="00D801F3">
            <w:pPr>
              <w:pStyle w:val="Listaconvietas"/>
              <w:contextualSpacing w:val="0"/>
            </w:pPr>
            <w:r>
              <w:t>Orientación al cliente</w:t>
            </w:r>
          </w:p>
          <w:p w14:paraId="1DC396E9" w14:textId="0F3EFE7A" w:rsidR="00D801F3" w:rsidRDefault="00D801F3" w:rsidP="00D801F3">
            <w:pPr>
              <w:pStyle w:val="Listaconvietas"/>
            </w:pPr>
            <w:r>
              <w:t>Orientación al logro</w:t>
            </w:r>
          </w:p>
        </w:tc>
      </w:tr>
    </w:tbl>
    <w:p w14:paraId="0A59BE98" w14:textId="6C603A34" w:rsidR="00463340" w:rsidRPr="00D801F3" w:rsidRDefault="00463340" w:rsidP="00D801F3">
      <w:pPr>
        <w:pStyle w:val="Ttulo1"/>
        <w:spacing w:before="200"/>
        <w:rPr>
          <w:sz w:val="24"/>
          <w:szCs w:val="24"/>
        </w:rPr>
      </w:pPr>
      <w:r w:rsidRPr="00D801F3">
        <w:rPr>
          <w:sz w:val="24"/>
          <w:szCs w:val="24"/>
        </w:rPr>
        <w:t>principales competencias / skills</w:t>
      </w:r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2124"/>
        <w:gridCol w:w="2271"/>
        <w:gridCol w:w="2128"/>
        <w:gridCol w:w="2503"/>
      </w:tblGrid>
      <w:tr w:rsidR="00D801F3" w:rsidRPr="00FD7C80" w14:paraId="63B91A13" w14:textId="32962098" w:rsidTr="00D801F3">
        <w:tc>
          <w:tcPr>
            <w:tcW w:w="2122" w:type="dxa"/>
          </w:tcPr>
          <w:p w14:paraId="4C1CEB86" w14:textId="5DA42428" w:rsidR="00D801F3" w:rsidRDefault="00D801F3" w:rsidP="00463340">
            <w:pPr>
              <w:pStyle w:val="Listaconvietas"/>
            </w:pPr>
            <w:r>
              <w:t>React Js</w:t>
            </w:r>
          </w:p>
          <w:p w14:paraId="0C844ECC" w14:textId="2AD95943" w:rsidR="00D801F3" w:rsidRDefault="00D801F3" w:rsidP="00463340">
            <w:pPr>
              <w:pStyle w:val="Listaconvietas"/>
            </w:pPr>
            <w:r>
              <w:t xml:space="preserve">React Vite </w:t>
            </w:r>
          </w:p>
          <w:p w14:paraId="4ACF96CA" w14:textId="5699196C" w:rsidR="00D801F3" w:rsidRDefault="00D801F3" w:rsidP="00463340">
            <w:pPr>
              <w:pStyle w:val="Listaconvietas"/>
            </w:pPr>
            <w:r>
              <w:t>APIs</w:t>
            </w:r>
          </w:p>
          <w:p w14:paraId="18D8A372" w14:textId="71F4810D" w:rsidR="00D801F3" w:rsidRDefault="00D801F3" w:rsidP="00463340">
            <w:pPr>
              <w:pStyle w:val="Listaconvietas"/>
            </w:pPr>
            <w:r>
              <w:t>MongoDB</w:t>
            </w:r>
          </w:p>
          <w:p w14:paraId="4A02FAA5" w14:textId="4C07D3AC" w:rsidR="00D801F3" w:rsidRDefault="00D801F3" w:rsidP="00463340">
            <w:pPr>
              <w:pStyle w:val="Listaconvietas"/>
            </w:pPr>
            <w:r>
              <w:t>MySQL</w:t>
            </w:r>
          </w:p>
          <w:p w14:paraId="2D55DCF4" w14:textId="590406AC" w:rsidR="00D801F3" w:rsidRPr="00FD7C80" w:rsidRDefault="00D801F3" w:rsidP="00D801F3">
            <w:pPr>
              <w:pStyle w:val="Listaconvietas"/>
            </w:pPr>
            <w:r>
              <w:t xml:space="preserve">Express </w:t>
            </w:r>
          </w:p>
        </w:tc>
        <w:tc>
          <w:tcPr>
            <w:tcW w:w="2268" w:type="dxa"/>
            <w:tcMar>
              <w:left w:w="360" w:type="dxa"/>
            </w:tcMar>
          </w:tcPr>
          <w:p w14:paraId="4BC0DC88" w14:textId="77777777" w:rsidR="00D801F3" w:rsidRDefault="00D801F3" w:rsidP="00D801F3">
            <w:pPr>
              <w:pStyle w:val="Listaconvietas"/>
            </w:pPr>
            <w:r>
              <w:t>Node.js</w:t>
            </w:r>
          </w:p>
          <w:p w14:paraId="40D92C1E" w14:textId="77777777" w:rsidR="00D801F3" w:rsidRDefault="00D801F3" w:rsidP="00D801F3">
            <w:pPr>
              <w:pStyle w:val="Listaconvietas"/>
            </w:pPr>
            <w:r>
              <w:t>Nest.js</w:t>
            </w:r>
          </w:p>
          <w:p w14:paraId="667E4526" w14:textId="77777777" w:rsidR="00D801F3" w:rsidRDefault="00D801F3" w:rsidP="00D801F3">
            <w:pPr>
              <w:pStyle w:val="Listaconvietas"/>
            </w:pPr>
            <w:r>
              <w:t>Java</w:t>
            </w:r>
          </w:p>
          <w:p w14:paraId="152FC33C" w14:textId="77777777" w:rsidR="00D801F3" w:rsidRDefault="00D801F3" w:rsidP="00D801F3">
            <w:pPr>
              <w:pStyle w:val="Listaconvietas"/>
            </w:pPr>
            <w:r>
              <w:t xml:space="preserve">GitHub </w:t>
            </w:r>
          </w:p>
          <w:p w14:paraId="64619502" w14:textId="77777777" w:rsidR="00D801F3" w:rsidRDefault="00D801F3" w:rsidP="00D801F3">
            <w:pPr>
              <w:pStyle w:val="Listaconvietas"/>
            </w:pPr>
            <w:r>
              <w:t>Git</w:t>
            </w:r>
          </w:p>
          <w:p w14:paraId="7BA77ED1" w14:textId="0E9E611F" w:rsidR="00D801F3" w:rsidRPr="00FD7C80" w:rsidRDefault="00D801F3" w:rsidP="00D801F3">
            <w:pPr>
              <w:pStyle w:val="Listaconvietas"/>
            </w:pPr>
            <w:r>
              <w:t>Docker</w:t>
            </w:r>
          </w:p>
        </w:tc>
        <w:tc>
          <w:tcPr>
            <w:tcW w:w="2126" w:type="dxa"/>
          </w:tcPr>
          <w:p w14:paraId="5124CE48" w14:textId="77777777" w:rsidR="00D801F3" w:rsidRDefault="00D801F3" w:rsidP="00D801F3">
            <w:pPr>
              <w:pStyle w:val="Listaconvietas"/>
            </w:pPr>
            <w:r>
              <w:t xml:space="preserve">Html </w:t>
            </w:r>
          </w:p>
          <w:p w14:paraId="0C0A89CF" w14:textId="77777777" w:rsidR="00D801F3" w:rsidRDefault="00D801F3" w:rsidP="00D801F3">
            <w:pPr>
              <w:pStyle w:val="Listaconvietas"/>
            </w:pPr>
            <w:r>
              <w:t xml:space="preserve">Css </w:t>
            </w:r>
          </w:p>
          <w:p w14:paraId="0B558206" w14:textId="77777777" w:rsidR="00D801F3" w:rsidRDefault="00D801F3" w:rsidP="00D801F3">
            <w:pPr>
              <w:pStyle w:val="Listaconvietas"/>
            </w:pPr>
            <w:r>
              <w:t>JavaScript</w:t>
            </w:r>
          </w:p>
          <w:p w14:paraId="6A69E004" w14:textId="77777777" w:rsidR="00D801F3" w:rsidRDefault="00D801F3" w:rsidP="00D801F3">
            <w:pPr>
              <w:pStyle w:val="Listaconvietas"/>
            </w:pPr>
            <w:r>
              <w:t>TypeScript</w:t>
            </w:r>
          </w:p>
          <w:p w14:paraId="7AC3F05C" w14:textId="77777777" w:rsidR="00D801F3" w:rsidRDefault="00D801F3" w:rsidP="00D801F3">
            <w:pPr>
              <w:pStyle w:val="Listaconvietas"/>
            </w:pPr>
            <w:r>
              <w:t>Bootstrap</w:t>
            </w:r>
          </w:p>
          <w:p w14:paraId="446D3B37" w14:textId="1CCFE444" w:rsidR="00D801F3" w:rsidRDefault="00D801F3" w:rsidP="00D801F3">
            <w:pPr>
              <w:pStyle w:val="Listaconvietas"/>
            </w:pPr>
            <w:r>
              <w:t>Diseño responsive</w:t>
            </w:r>
          </w:p>
        </w:tc>
        <w:tc>
          <w:tcPr>
            <w:tcW w:w="2500" w:type="dxa"/>
          </w:tcPr>
          <w:p w14:paraId="793E7F39" w14:textId="77777777" w:rsidR="00D801F3" w:rsidRDefault="00D801F3" w:rsidP="00D801F3">
            <w:pPr>
              <w:pStyle w:val="Listaconvietas"/>
            </w:pPr>
            <w:r>
              <w:t>WordPress</w:t>
            </w:r>
          </w:p>
          <w:p w14:paraId="6DA3A90A" w14:textId="77777777" w:rsidR="00D801F3" w:rsidRDefault="00D801F3" w:rsidP="00D801F3">
            <w:pPr>
              <w:pStyle w:val="Listaconvietas"/>
            </w:pPr>
            <w:r>
              <w:t>Elementor</w:t>
            </w:r>
          </w:p>
          <w:p w14:paraId="3A98C943" w14:textId="77777777" w:rsidR="00D801F3" w:rsidRDefault="00D801F3" w:rsidP="00D801F3">
            <w:pPr>
              <w:pStyle w:val="Listaconvietas"/>
            </w:pPr>
            <w:r>
              <w:t>SASS</w:t>
            </w:r>
          </w:p>
          <w:p w14:paraId="126DE715" w14:textId="77777777" w:rsidR="00D801F3" w:rsidRDefault="00D801F3" w:rsidP="00D801F3">
            <w:pPr>
              <w:pStyle w:val="Listaconvietas"/>
            </w:pPr>
            <w:r>
              <w:t>SEO</w:t>
            </w:r>
          </w:p>
          <w:p w14:paraId="2D857836" w14:textId="1D46DF02" w:rsidR="00D801F3" w:rsidRDefault="00D801F3" w:rsidP="00D801F3">
            <w:pPr>
              <w:pStyle w:val="Listaconvietas"/>
            </w:pPr>
            <w:r>
              <w:t>Ciberseguridad</w:t>
            </w:r>
          </w:p>
        </w:tc>
      </w:tr>
    </w:tbl>
    <w:sdt>
      <w:sdtPr>
        <w:alias w:val="Actividades:"/>
        <w:tag w:val="Actividades:"/>
        <w:id w:val="1223332893"/>
        <w:placeholder>
          <w:docPart w:val="DDDFB63B906B4870B0F49F5B6375843B"/>
        </w:placeholder>
        <w:temporary/>
        <w:showingPlcHdr/>
        <w15:appearance w15:val="hidden"/>
      </w:sdtPr>
      <w:sdtEndPr/>
      <w:sdtContent>
        <w:p w14:paraId="078387A6" w14:textId="5B2E9D25" w:rsidR="00AD782D" w:rsidRPr="00FD7C80" w:rsidRDefault="0062312F" w:rsidP="00D801F3">
          <w:pPr>
            <w:pStyle w:val="Ttulo1"/>
            <w:spacing w:before="200"/>
          </w:pPr>
          <w:r w:rsidRPr="00D801F3">
            <w:rPr>
              <w:sz w:val="24"/>
              <w:szCs w:val="24"/>
              <w:lang w:bidi="es-ES"/>
            </w:rPr>
            <w:t>Actividades</w:t>
          </w:r>
        </w:p>
      </w:sdtContent>
    </w:sdt>
    <w:p w14:paraId="24C51962" w14:textId="0E8C3DC5" w:rsidR="00381556" w:rsidRPr="00D801F3" w:rsidRDefault="007E6388" w:rsidP="00A43F35">
      <w:pPr>
        <w:rPr>
          <w:sz w:val="20"/>
          <w:szCs w:val="20"/>
        </w:rPr>
      </w:pPr>
      <w:r w:rsidRPr="00D801F3">
        <w:rPr>
          <w:sz w:val="20"/>
          <w:szCs w:val="20"/>
        </w:rPr>
        <w:t xml:space="preserve">Mi constante dedicación a la programación </w:t>
      </w:r>
      <w:r w:rsidR="00381556" w:rsidRPr="00D801F3">
        <w:rPr>
          <w:sz w:val="20"/>
          <w:szCs w:val="20"/>
        </w:rPr>
        <w:t xml:space="preserve">me ha llevado a producir exitosamente sitios web responsivos, funcionales y de carga rápida. Por ejemplo, he desarrollado una wiki de la serie Rick and Morty en React Vite, mediante el consumo de su API, un prototipo de e-commerce para la venta de productos para mascotas, un e-commerce dedicado a la venta de templates para páginas web creado con React.js siguiendo los principios de sitios webs responsivos y fáciles de navegar. </w:t>
      </w:r>
      <w:r w:rsidR="00A43F35" w:rsidRPr="00D801F3">
        <w:rPr>
          <w:sz w:val="20"/>
          <w:szCs w:val="20"/>
        </w:rPr>
        <w:t>Algunas de las tecnologías utilizadas para la creación de estos proyectos fueron el consumo de API´s, react hooks</w:t>
      </w:r>
      <w:r w:rsidR="00AD1CB5">
        <w:rPr>
          <w:sz w:val="20"/>
          <w:szCs w:val="20"/>
        </w:rPr>
        <w:t xml:space="preserve">, </w:t>
      </w:r>
      <w:r w:rsidR="00A43F35" w:rsidRPr="00D801F3">
        <w:rPr>
          <w:sz w:val="20"/>
          <w:szCs w:val="20"/>
        </w:rPr>
        <w:t>useState, useEffect, fetch API, axios API, bootstrap, paginación, filtrado de datos, barra de búsqueda, react children, react router, ruteo dinámico, firebase, bibliotecas adicionales como "Toastify" y "Sweetalert2", componentes reutilizables, funciones manejadoras, promesas, asincronía</w:t>
      </w:r>
      <w:r w:rsidR="00A358FE" w:rsidRPr="00D801F3">
        <w:rPr>
          <w:sz w:val="20"/>
          <w:szCs w:val="20"/>
        </w:rPr>
        <w:t xml:space="preserve"> y </w:t>
      </w:r>
      <w:r w:rsidR="00A43F35" w:rsidRPr="00D801F3">
        <w:rPr>
          <w:sz w:val="20"/>
          <w:szCs w:val="20"/>
        </w:rPr>
        <w:t>github.</w:t>
      </w:r>
    </w:p>
    <w:p w14:paraId="12AD321B" w14:textId="77777777" w:rsidR="00381556" w:rsidRPr="00D801F3" w:rsidRDefault="00381556" w:rsidP="006E1507">
      <w:pPr>
        <w:rPr>
          <w:sz w:val="20"/>
          <w:szCs w:val="20"/>
        </w:rPr>
      </w:pPr>
    </w:p>
    <w:p w14:paraId="4BE6CEDE" w14:textId="4B0D6163" w:rsidR="00381556" w:rsidRPr="00D801F3" w:rsidRDefault="007E6388" w:rsidP="00381556">
      <w:pPr>
        <w:rPr>
          <w:sz w:val="20"/>
          <w:szCs w:val="20"/>
        </w:rPr>
      </w:pPr>
      <w:r w:rsidRPr="00D801F3">
        <w:rPr>
          <w:sz w:val="20"/>
          <w:szCs w:val="20"/>
        </w:rPr>
        <w:t>Además, he</w:t>
      </w:r>
      <w:r w:rsidR="00381556" w:rsidRPr="00D801F3">
        <w:rPr>
          <w:sz w:val="20"/>
          <w:szCs w:val="20"/>
        </w:rPr>
        <w:t xml:space="preserve"> desarrollado un e-commerce</w:t>
      </w:r>
      <w:r w:rsidR="00A43F35" w:rsidRPr="00D801F3">
        <w:rPr>
          <w:sz w:val="20"/>
          <w:szCs w:val="20"/>
        </w:rPr>
        <w:t xml:space="preserve"> </w:t>
      </w:r>
      <w:r w:rsidR="00381556" w:rsidRPr="00D801F3">
        <w:rPr>
          <w:sz w:val="20"/>
          <w:szCs w:val="20"/>
        </w:rPr>
        <w:t xml:space="preserve">completo desde </w:t>
      </w:r>
      <w:r w:rsidR="00A43F35" w:rsidRPr="00D801F3">
        <w:rPr>
          <w:sz w:val="20"/>
          <w:szCs w:val="20"/>
        </w:rPr>
        <w:t>cero</w:t>
      </w:r>
      <w:r w:rsidR="00381556" w:rsidRPr="00D801F3">
        <w:rPr>
          <w:sz w:val="20"/>
          <w:szCs w:val="20"/>
        </w:rPr>
        <w:t>,</w:t>
      </w:r>
      <w:r w:rsidR="00A43F35" w:rsidRPr="00D801F3">
        <w:rPr>
          <w:sz w:val="20"/>
          <w:szCs w:val="20"/>
        </w:rPr>
        <w:t xml:space="preserve"> relacionado a la venta de cursos de programación. Este</w:t>
      </w:r>
      <w:r w:rsidR="00381556" w:rsidRPr="00D801F3">
        <w:rPr>
          <w:sz w:val="20"/>
          <w:szCs w:val="20"/>
        </w:rPr>
        <w:t xml:space="preserve"> integra</w:t>
      </w:r>
      <w:r w:rsidR="00A43F35" w:rsidRPr="00D801F3">
        <w:rPr>
          <w:sz w:val="20"/>
          <w:szCs w:val="20"/>
        </w:rPr>
        <w:t xml:space="preserve"> </w:t>
      </w:r>
      <w:r w:rsidR="00381556" w:rsidRPr="00D801F3">
        <w:rPr>
          <w:sz w:val="20"/>
          <w:szCs w:val="20"/>
        </w:rPr>
        <w:t>conocimientos extensos en backend</w:t>
      </w:r>
      <w:r w:rsidR="00A43F35" w:rsidRPr="00D801F3">
        <w:rPr>
          <w:sz w:val="20"/>
          <w:szCs w:val="20"/>
        </w:rPr>
        <w:t>, como lo son la p</w:t>
      </w:r>
      <w:r w:rsidR="00381556" w:rsidRPr="00D801F3">
        <w:rPr>
          <w:sz w:val="20"/>
          <w:szCs w:val="20"/>
        </w:rPr>
        <w:t>rogramación sincrónica y</w:t>
      </w:r>
      <w:r w:rsidR="00A43F35" w:rsidRPr="00D801F3">
        <w:rPr>
          <w:sz w:val="20"/>
          <w:szCs w:val="20"/>
        </w:rPr>
        <w:t xml:space="preserve"> </w:t>
      </w:r>
      <w:r w:rsidR="00381556" w:rsidRPr="00D801F3">
        <w:rPr>
          <w:sz w:val="20"/>
          <w:szCs w:val="20"/>
        </w:rPr>
        <w:t>asincrónica</w:t>
      </w:r>
      <w:r w:rsidR="00A43F35" w:rsidRPr="00D801F3">
        <w:rPr>
          <w:sz w:val="20"/>
          <w:szCs w:val="20"/>
        </w:rPr>
        <w:t>,</w:t>
      </w:r>
      <w:r w:rsidR="00381556" w:rsidRPr="00D801F3">
        <w:rPr>
          <w:sz w:val="20"/>
          <w:szCs w:val="20"/>
        </w:rPr>
        <w:t xml:space="preserve"> </w:t>
      </w:r>
      <w:r w:rsidR="00A43F35" w:rsidRPr="00D801F3">
        <w:rPr>
          <w:sz w:val="20"/>
          <w:szCs w:val="20"/>
        </w:rPr>
        <w:t>a</w:t>
      </w:r>
      <w:r w:rsidR="00381556" w:rsidRPr="00D801F3">
        <w:rPr>
          <w:sz w:val="20"/>
          <w:szCs w:val="20"/>
        </w:rPr>
        <w:t>dministrador de paquetes NPM</w:t>
      </w:r>
      <w:r w:rsidR="00A43F35" w:rsidRPr="00D801F3">
        <w:rPr>
          <w:sz w:val="20"/>
          <w:szCs w:val="20"/>
        </w:rPr>
        <w:t>, s</w:t>
      </w:r>
      <w:r w:rsidR="00381556" w:rsidRPr="00D801F3">
        <w:rPr>
          <w:sz w:val="20"/>
          <w:szCs w:val="20"/>
        </w:rPr>
        <w:t>ervidores web</w:t>
      </w:r>
      <w:r w:rsidR="00A43F35" w:rsidRPr="00D801F3">
        <w:rPr>
          <w:sz w:val="20"/>
          <w:szCs w:val="20"/>
        </w:rPr>
        <w:t>, e</w:t>
      </w:r>
      <w:r w:rsidR="00381556" w:rsidRPr="00D801F3">
        <w:rPr>
          <w:sz w:val="20"/>
          <w:szCs w:val="20"/>
        </w:rPr>
        <w:t>xpress avanzado</w:t>
      </w:r>
      <w:r w:rsidR="00A43F35" w:rsidRPr="00D801F3">
        <w:rPr>
          <w:sz w:val="20"/>
          <w:szCs w:val="20"/>
        </w:rPr>
        <w:t>,</w:t>
      </w:r>
      <w:r w:rsidR="00381556" w:rsidRPr="00D801F3">
        <w:rPr>
          <w:sz w:val="20"/>
          <w:szCs w:val="20"/>
        </w:rPr>
        <w:t xml:space="preserve"> </w:t>
      </w:r>
      <w:r w:rsidR="00A43F35" w:rsidRPr="00D801F3">
        <w:rPr>
          <w:sz w:val="20"/>
          <w:szCs w:val="20"/>
        </w:rPr>
        <w:t>r</w:t>
      </w:r>
      <w:r w:rsidR="00381556" w:rsidRPr="00D801F3">
        <w:rPr>
          <w:sz w:val="20"/>
          <w:szCs w:val="20"/>
        </w:rPr>
        <w:t xml:space="preserve">outer y </w:t>
      </w:r>
      <w:r w:rsidR="00A43F35" w:rsidRPr="00D801F3">
        <w:rPr>
          <w:sz w:val="20"/>
          <w:szCs w:val="20"/>
        </w:rPr>
        <w:t>m</w:t>
      </w:r>
      <w:r w:rsidR="00381556" w:rsidRPr="00D801F3">
        <w:rPr>
          <w:sz w:val="20"/>
          <w:szCs w:val="20"/>
        </w:rPr>
        <w:t>ulter</w:t>
      </w:r>
      <w:r w:rsidR="00A43F35" w:rsidRPr="00D801F3">
        <w:rPr>
          <w:sz w:val="20"/>
          <w:szCs w:val="20"/>
        </w:rPr>
        <w:t>, w</w:t>
      </w:r>
      <w:r w:rsidR="00381556" w:rsidRPr="00D801F3">
        <w:rPr>
          <w:sz w:val="20"/>
          <w:szCs w:val="20"/>
        </w:rPr>
        <w:t>ebsockets</w:t>
      </w:r>
      <w:r w:rsidR="00A43F35" w:rsidRPr="00D801F3">
        <w:rPr>
          <w:sz w:val="20"/>
          <w:szCs w:val="20"/>
        </w:rPr>
        <w:t>, m</w:t>
      </w:r>
      <w:r w:rsidR="00381556" w:rsidRPr="00D801F3">
        <w:rPr>
          <w:sz w:val="20"/>
          <w:szCs w:val="20"/>
        </w:rPr>
        <w:t>ongo</w:t>
      </w:r>
      <w:r w:rsidRPr="00D801F3">
        <w:rPr>
          <w:sz w:val="20"/>
          <w:szCs w:val="20"/>
        </w:rPr>
        <w:t>DB</w:t>
      </w:r>
      <w:r w:rsidR="00381556" w:rsidRPr="00D801F3">
        <w:rPr>
          <w:sz w:val="20"/>
          <w:szCs w:val="20"/>
        </w:rPr>
        <w:t xml:space="preserve"> avanzado</w:t>
      </w:r>
      <w:r w:rsidR="00A43F35" w:rsidRPr="00D801F3">
        <w:rPr>
          <w:sz w:val="20"/>
          <w:szCs w:val="20"/>
        </w:rPr>
        <w:t>,</w:t>
      </w:r>
      <w:r w:rsidR="00381556" w:rsidRPr="00D801F3">
        <w:rPr>
          <w:sz w:val="20"/>
          <w:szCs w:val="20"/>
        </w:rPr>
        <w:t xml:space="preserve"> CRUD y BD</w:t>
      </w:r>
      <w:r w:rsidR="00A43F35" w:rsidRPr="00D801F3">
        <w:rPr>
          <w:sz w:val="20"/>
          <w:szCs w:val="20"/>
        </w:rPr>
        <w:t>, m</w:t>
      </w:r>
      <w:r w:rsidR="00381556" w:rsidRPr="00D801F3">
        <w:rPr>
          <w:sz w:val="20"/>
          <w:szCs w:val="20"/>
        </w:rPr>
        <w:t>ongoose</w:t>
      </w:r>
      <w:r w:rsidR="00A43F35" w:rsidRPr="00D801F3">
        <w:rPr>
          <w:sz w:val="20"/>
          <w:szCs w:val="20"/>
        </w:rPr>
        <w:t>, c</w:t>
      </w:r>
      <w:r w:rsidR="00381556" w:rsidRPr="00D801F3">
        <w:rPr>
          <w:sz w:val="20"/>
          <w:szCs w:val="20"/>
        </w:rPr>
        <w:t xml:space="preserve">ookies, </w:t>
      </w:r>
      <w:r w:rsidR="00A43F35" w:rsidRPr="00D801F3">
        <w:rPr>
          <w:sz w:val="20"/>
          <w:szCs w:val="20"/>
        </w:rPr>
        <w:t>s</w:t>
      </w:r>
      <w:r w:rsidR="00381556" w:rsidRPr="00D801F3">
        <w:rPr>
          <w:sz w:val="20"/>
          <w:szCs w:val="20"/>
        </w:rPr>
        <w:t xml:space="preserve">essions </w:t>
      </w:r>
      <w:r w:rsidR="00A43F35" w:rsidRPr="00D801F3">
        <w:rPr>
          <w:sz w:val="20"/>
          <w:szCs w:val="20"/>
        </w:rPr>
        <w:t>&amp;</w:t>
      </w:r>
      <w:r w:rsidR="00381556" w:rsidRPr="00D801F3">
        <w:rPr>
          <w:sz w:val="20"/>
          <w:szCs w:val="20"/>
        </w:rPr>
        <w:t xml:space="preserve"> </w:t>
      </w:r>
      <w:r w:rsidR="00A43F35" w:rsidRPr="00D801F3">
        <w:rPr>
          <w:sz w:val="20"/>
          <w:szCs w:val="20"/>
        </w:rPr>
        <w:t>s</w:t>
      </w:r>
      <w:r w:rsidR="00381556" w:rsidRPr="00D801F3">
        <w:rPr>
          <w:sz w:val="20"/>
          <w:szCs w:val="20"/>
        </w:rPr>
        <w:t>torages</w:t>
      </w:r>
      <w:r w:rsidR="00A43F35" w:rsidRPr="00D801F3">
        <w:rPr>
          <w:sz w:val="20"/>
          <w:szCs w:val="20"/>
        </w:rPr>
        <w:t>,</w:t>
      </w:r>
      <w:r w:rsidR="00381556" w:rsidRPr="00D801F3">
        <w:rPr>
          <w:sz w:val="20"/>
          <w:szCs w:val="20"/>
        </w:rPr>
        <w:t xml:space="preserve"> </w:t>
      </w:r>
      <w:r w:rsidR="00A43F35" w:rsidRPr="00D801F3">
        <w:rPr>
          <w:sz w:val="20"/>
          <w:szCs w:val="20"/>
        </w:rPr>
        <w:t>a</w:t>
      </w:r>
      <w:r w:rsidR="00381556" w:rsidRPr="00D801F3">
        <w:rPr>
          <w:sz w:val="20"/>
          <w:szCs w:val="20"/>
        </w:rPr>
        <w:t>utorización y autenticación</w:t>
      </w:r>
      <w:r w:rsidR="00A43F35" w:rsidRPr="00D801F3">
        <w:rPr>
          <w:sz w:val="20"/>
          <w:szCs w:val="20"/>
        </w:rPr>
        <w:t>, p</w:t>
      </w:r>
      <w:r w:rsidR="00381556" w:rsidRPr="00D801F3">
        <w:rPr>
          <w:sz w:val="20"/>
          <w:szCs w:val="20"/>
        </w:rPr>
        <w:t>assport y JWT</w:t>
      </w:r>
      <w:r w:rsidR="00A43F35" w:rsidRPr="00D801F3">
        <w:rPr>
          <w:sz w:val="20"/>
          <w:szCs w:val="20"/>
        </w:rPr>
        <w:t>, r</w:t>
      </w:r>
      <w:r w:rsidR="00381556" w:rsidRPr="00D801F3">
        <w:rPr>
          <w:sz w:val="20"/>
          <w:szCs w:val="20"/>
        </w:rPr>
        <w:t>uteo avanzado</w:t>
      </w:r>
      <w:r w:rsidR="00A43F35" w:rsidRPr="00D801F3">
        <w:rPr>
          <w:sz w:val="20"/>
          <w:szCs w:val="20"/>
        </w:rPr>
        <w:t>,</w:t>
      </w:r>
      <w:r w:rsidR="00381556" w:rsidRPr="00D801F3">
        <w:rPr>
          <w:sz w:val="20"/>
          <w:szCs w:val="20"/>
        </w:rPr>
        <w:t xml:space="preserve"> </w:t>
      </w:r>
      <w:r w:rsidR="00A43F35" w:rsidRPr="00D801F3">
        <w:rPr>
          <w:sz w:val="20"/>
          <w:szCs w:val="20"/>
        </w:rPr>
        <w:t>a</w:t>
      </w:r>
      <w:r w:rsidR="00381556" w:rsidRPr="00D801F3">
        <w:rPr>
          <w:sz w:val="20"/>
          <w:szCs w:val="20"/>
        </w:rPr>
        <w:t>rquitectura avanzada de un</w:t>
      </w:r>
      <w:r w:rsidR="00A43F35" w:rsidRPr="00D801F3">
        <w:rPr>
          <w:sz w:val="20"/>
          <w:szCs w:val="20"/>
        </w:rPr>
        <w:t xml:space="preserve"> </w:t>
      </w:r>
      <w:r w:rsidR="00381556" w:rsidRPr="00D801F3">
        <w:rPr>
          <w:sz w:val="20"/>
          <w:szCs w:val="20"/>
        </w:rPr>
        <w:t>servidor, diseño y persistencias</w:t>
      </w:r>
      <w:r w:rsidR="00A43F35" w:rsidRPr="00D801F3">
        <w:rPr>
          <w:sz w:val="20"/>
          <w:szCs w:val="20"/>
        </w:rPr>
        <w:t>,</w:t>
      </w:r>
      <w:r w:rsidR="00381556" w:rsidRPr="00D801F3">
        <w:rPr>
          <w:sz w:val="20"/>
          <w:szCs w:val="20"/>
        </w:rPr>
        <w:t xml:space="preserve"> </w:t>
      </w:r>
      <w:r w:rsidR="00A43F35" w:rsidRPr="00D801F3">
        <w:rPr>
          <w:sz w:val="20"/>
          <w:szCs w:val="20"/>
        </w:rPr>
        <w:t>c</w:t>
      </w:r>
      <w:r w:rsidR="00381556" w:rsidRPr="00D801F3">
        <w:rPr>
          <w:sz w:val="20"/>
          <w:szCs w:val="20"/>
        </w:rPr>
        <w:t xml:space="preserve">onexión con </w:t>
      </w:r>
      <w:r w:rsidR="00A43F35" w:rsidRPr="00D801F3">
        <w:rPr>
          <w:sz w:val="20"/>
          <w:szCs w:val="20"/>
        </w:rPr>
        <w:t xml:space="preserve">Frontend </w:t>
      </w:r>
      <w:r w:rsidR="00381556" w:rsidRPr="00D801F3">
        <w:rPr>
          <w:sz w:val="20"/>
          <w:szCs w:val="20"/>
        </w:rPr>
        <w:t>externo</w:t>
      </w:r>
      <w:r w:rsidR="00A43F35" w:rsidRPr="00D801F3">
        <w:rPr>
          <w:sz w:val="20"/>
          <w:szCs w:val="20"/>
        </w:rPr>
        <w:t xml:space="preserve"> </w:t>
      </w:r>
      <w:r w:rsidR="00381556" w:rsidRPr="00D801F3">
        <w:rPr>
          <w:sz w:val="20"/>
          <w:szCs w:val="20"/>
        </w:rPr>
        <w:t>(React JS)</w:t>
      </w:r>
      <w:r w:rsidR="00A43F35" w:rsidRPr="00D801F3">
        <w:rPr>
          <w:sz w:val="20"/>
          <w:szCs w:val="20"/>
        </w:rPr>
        <w:t>, m</w:t>
      </w:r>
      <w:r w:rsidR="00381556" w:rsidRPr="00D801F3">
        <w:rPr>
          <w:sz w:val="20"/>
          <w:szCs w:val="20"/>
        </w:rPr>
        <w:t>ailing y mensajería</w:t>
      </w:r>
      <w:r w:rsidR="00A43F35" w:rsidRPr="00D801F3">
        <w:rPr>
          <w:sz w:val="20"/>
          <w:szCs w:val="20"/>
        </w:rPr>
        <w:t>,</w:t>
      </w:r>
      <w:r w:rsidR="00381556" w:rsidRPr="00D801F3">
        <w:rPr>
          <w:sz w:val="20"/>
          <w:szCs w:val="20"/>
        </w:rPr>
        <w:t xml:space="preserve"> </w:t>
      </w:r>
      <w:r w:rsidR="00A43F35" w:rsidRPr="00D801F3">
        <w:rPr>
          <w:sz w:val="20"/>
          <w:szCs w:val="20"/>
        </w:rPr>
        <w:t>t</w:t>
      </w:r>
      <w:r w:rsidR="00381556" w:rsidRPr="00D801F3">
        <w:rPr>
          <w:sz w:val="20"/>
          <w:szCs w:val="20"/>
        </w:rPr>
        <w:t xml:space="preserve">est y </w:t>
      </w:r>
      <w:r w:rsidR="00A43F35" w:rsidRPr="00D801F3">
        <w:rPr>
          <w:sz w:val="20"/>
          <w:szCs w:val="20"/>
        </w:rPr>
        <w:t>m</w:t>
      </w:r>
      <w:r w:rsidR="00381556" w:rsidRPr="00D801F3">
        <w:rPr>
          <w:sz w:val="20"/>
          <w:szCs w:val="20"/>
        </w:rPr>
        <w:t>ocks</w:t>
      </w:r>
      <w:r w:rsidR="00A43F35" w:rsidRPr="00D801F3">
        <w:rPr>
          <w:sz w:val="20"/>
          <w:szCs w:val="20"/>
        </w:rPr>
        <w:t>,</w:t>
      </w:r>
      <w:r w:rsidR="00381556" w:rsidRPr="00D801F3">
        <w:rPr>
          <w:sz w:val="20"/>
          <w:szCs w:val="20"/>
        </w:rPr>
        <w:t xml:space="preserve"> </w:t>
      </w:r>
      <w:r w:rsidR="00A43F35" w:rsidRPr="00D801F3">
        <w:rPr>
          <w:sz w:val="20"/>
          <w:szCs w:val="20"/>
        </w:rPr>
        <w:t>l</w:t>
      </w:r>
      <w:r w:rsidR="00381556" w:rsidRPr="00D801F3">
        <w:rPr>
          <w:sz w:val="20"/>
          <w:szCs w:val="20"/>
        </w:rPr>
        <w:t>ogging</w:t>
      </w:r>
      <w:r w:rsidR="00A43F35" w:rsidRPr="00D801F3">
        <w:rPr>
          <w:sz w:val="20"/>
          <w:szCs w:val="20"/>
        </w:rPr>
        <w:t>,</w:t>
      </w:r>
      <w:r w:rsidR="00381556" w:rsidRPr="00D801F3">
        <w:rPr>
          <w:sz w:val="20"/>
          <w:szCs w:val="20"/>
        </w:rPr>
        <w:t xml:space="preserve"> </w:t>
      </w:r>
      <w:r w:rsidR="00A43F35" w:rsidRPr="00D801F3">
        <w:rPr>
          <w:sz w:val="20"/>
          <w:szCs w:val="20"/>
        </w:rPr>
        <w:t>c</w:t>
      </w:r>
      <w:r w:rsidR="00381556" w:rsidRPr="00D801F3">
        <w:rPr>
          <w:sz w:val="20"/>
          <w:szCs w:val="20"/>
        </w:rPr>
        <w:t>lusters y escalabilidad</w:t>
      </w:r>
      <w:r w:rsidR="00A43F35" w:rsidRPr="00D801F3">
        <w:rPr>
          <w:sz w:val="20"/>
          <w:szCs w:val="20"/>
        </w:rPr>
        <w:t>,</w:t>
      </w:r>
      <w:r w:rsidR="00381556" w:rsidRPr="00D801F3">
        <w:rPr>
          <w:sz w:val="20"/>
          <w:szCs w:val="20"/>
        </w:rPr>
        <w:t xml:space="preserve"> </w:t>
      </w:r>
      <w:r w:rsidR="00A43F35" w:rsidRPr="00D801F3">
        <w:rPr>
          <w:sz w:val="20"/>
          <w:szCs w:val="20"/>
        </w:rPr>
        <w:t>o</w:t>
      </w:r>
      <w:r w:rsidR="00381556" w:rsidRPr="00D801F3">
        <w:rPr>
          <w:sz w:val="20"/>
          <w:szCs w:val="20"/>
        </w:rPr>
        <w:t>rquestación</w:t>
      </w:r>
      <w:r w:rsidR="00A43F35" w:rsidRPr="00D801F3">
        <w:rPr>
          <w:sz w:val="20"/>
          <w:szCs w:val="20"/>
        </w:rPr>
        <w:t xml:space="preserve"> </w:t>
      </w:r>
      <w:r w:rsidR="00381556" w:rsidRPr="00D801F3">
        <w:rPr>
          <w:sz w:val="20"/>
          <w:szCs w:val="20"/>
        </w:rPr>
        <w:t>de contenedores con</w:t>
      </w:r>
      <w:r w:rsidR="00A43F35" w:rsidRPr="00D801F3">
        <w:rPr>
          <w:sz w:val="20"/>
          <w:szCs w:val="20"/>
        </w:rPr>
        <w:t xml:space="preserve"> d</w:t>
      </w:r>
      <w:r w:rsidR="00381556" w:rsidRPr="00D801F3">
        <w:rPr>
          <w:sz w:val="20"/>
          <w:szCs w:val="20"/>
        </w:rPr>
        <w:t>ocker</w:t>
      </w:r>
      <w:r w:rsidR="00A43F35" w:rsidRPr="00D801F3">
        <w:rPr>
          <w:sz w:val="20"/>
          <w:szCs w:val="20"/>
        </w:rPr>
        <w:t>,</w:t>
      </w:r>
      <w:r w:rsidR="00381556" w:rsidRPr="00D801F3">
        <w:rPr>
          <w:sz w:val="20"/>
          <w:szCs w:val="20"/>
        </w:rPr>
        <w:t xml:space="preserve"> </w:t>
      </w:r>
      <w:r w:rsidR="00A43F35" w:rsidRPr="00D801F3">
        <w:rPr>
          <w:sz w:val="20"/>
          <w:szCs w:val="20"/>
        </w:rPr>
        <w:t>s</w:t>
      </w:r>
      <w:r w:rsidR="00381556" w:rsidRPr="00D801F3">
        <w:rPr>
          <w:sz w:val="20"/>
          <w:szCs w:val="20"/>
        </w:rPr>
        <w:t>eguridad en el servidor</w:t>
      </w:r>
      <w:r w:rsidR="00A43F35" w:rsidRPr="00D801F3">
        <w:rPr>
          <w:sz w:val="20"/>
          <w:szCs w:val="20"/>
        </w:rPr>
        <w:t>,</w:t>
      </w:r>
      <w:r w:rsidR="00381556" w:rsidRPr="00D801F3">
        <w:rPr>
          <w:sz w:val="20"/>
          <w:szCs w:val="20"/>
        </w:rPr>
        <w:t xml:space="preserve"> </w:t>
      </w:r>
      <w:r w:rsidR="00A43F35" w:rsidRPr="00D801F3">
        <w:rPr>
          <w:sz w:val="20"/>
          <w:szCs w:val="20"/>
        </w:rPr>
        <w:t>d</w:t>
      </w:r>
      <w:r w:rsidR="00381556" w:rsidRPr="00D801F3">
        <w:rPr>
          <w:sz w:val="20"/>
          <w:szCs w:val="20"/>
        </w:rPr>
        <w:t>ocumentación de API con Swagger</w:t>
      </w:r>
      <w:r w:rsidRPr="00D801F3">
        <w:rPr>
          <w:sz w:val="20"/>
          <w:szCs w:val="20"/>
        </w:rPr>
        <w:t xml:space="preserve"> y</w:t>
      </w:r>
      <w:r w:rsidR="00381556" w:rsidRPr="00D801F3">
        <w:rPr>
          <w:sz w:val="20"/>
          <w:szCs w:val="20"/>
        </w:rPr>
        <w:t xml:space="preserve"> </w:t>
      </w:r>
      <w:r w:rsidR="00A43F35" w:rsidRPr="00D801F3">
        <w:rPr>
          <w:sz w:val="20"/>
          <w:szCs w:val="20"/>
        </w:rPr>
        <w:t>t</w:t>
      </w:r>
      <w:r w:rsidR="00381556" w:rsidRPr="00D801F3">
        <w:rPr>
          <w:sz w:val="20"/>
          <w:szCs w:val="20"/>
        </w:rPr>
        <w:t>esting</w:t>
      </w:r>
      <w:r w:rsidR="00A43F35" w:rsidRPr="00D801F3">
        <w:rPr>
          <w:sz w:val="20"/>
          <w:szCs w:val="20"/>
        </w:rPr>
        <w:t xml:space="preserve"> </w:t>
      </w:r>
      <w:r w:rsidR="00381556" w:rsidRPr="00D801F3">
        <w:rPr>
          <w:sz w:val="20"/>
          <w:szCs w:val="20"/>
        </w:rPr>
        <w:t xml:space="preserve">unitarios con </w:t>
      </w:r>
      <w:r w:rsidR="00A43F35" w:rsidRPr="00D801F3">
        <w:rPr>
          <w:sz w:val="20"/>
          <w:szCs w:val="20"/>
        </w:rPr>
        <w:t>m</w:t>
      </w:r>
      <w:r w:rsidR="00381556" w:rsidRPr="00D801F3">
        <w:rPr>
          <w:sz w:val="20"/>
          <w:szCs w:val="20"/>
        </w:rPr>
        <w:t xml:space="preserve">ocha y </w:t>
      </w:r>
      <w:r w:rsidR="00A43F35" w:rsidRPr="00D801F3">
        <w:rPr>
          <w:sz w:val="20"/>
          <w:szCs w:val="20"/>
        </w:rPr>
        <w:t>c</w:t>
      </w:r>
      <w:r w:rsidR="00381556" w:rsidRPr="00D801F3">
        <w:rPr>
          <w:sz w:val="20"/>
          <w:szCs w:val="20"/>
        </w:rPr>
        <w:t>hai</w:t>
      </w:r>
      <w:r w:rsidR="00A43F35" w:rsidRPr="00D801F3">
        <w:rPr>
          <w:sz w:val="20"/>
          <w:szCs w:val="20"/>
        </w:rPr>
        <w:t>.</w:t>
      </w:r>
    </w:p>
    <w:p w14:paraId="5B5DE562" w14:textId="3C35D950" w:rsidR="007E6388" w:rsidRPr="00D801F3" w:rsidRDefault="007E6388" w:rsidP="00381556">
      <w:pPr>
        <w:rPr>
          <w:sz w:val="20"/>
          <w:szCs w:val="20"/>
        </w:rPr>
      </w:pPr>
    </w:p>
    <w:p w14:paraId="109FD3C8" w14:textId="20DEBD1E" w:rsidR="002323DD" w:rsidRPr="00D801F3" w:rsidRDefault="0042039C" w:rsidP="0042039C">
      <w:pPr>
        <w:rPr>
          <w:sz w:val="20"/>
          <w:szCs w:val="20"/>
        </w:rPr>
      </w:pPr>
      <w:r w:rsidRPr="00D801F3">
        <w:rPr>
          <w:sz w:val="20"/>
          <w:szCs w:val="20"/>
        </w:rPr>
        <w:t xml:space="preserve">Mi </w:t>
      </w:r>
      <w:r w:rsidR="002323DD" w:rsidRPr="00D801F3">
        <w:rPr>
          <w:sz w:val="20"/>
          <w:szCs w:val="20"/>
        </w:rPr>
        <w:t>cercanía</w:t>
      </w:r>
      <w:r w:rsidRPr="00D801F3">
        <w:rPr>
          <w:sz w:val="20"/>
          <w:szCs w:val="20"/>
        </w:rPr>
        <w:t xml:space="preserve"> continua a la tecnología y la ciencia desde temprana edad ha cultivado</w:t>
      </w:r>
      <w:r w:rsidR="0043392B" w:rsidRPr="00D801F3">
        <w:rPr>
          <w:sz w:val="20"/>
          <w:szCs w:val="20"/>
        </w:rPr>
        <w:t xml:space="preserve"> </w:t>
      </w:r>
      <w:r w:rsidRPr="00D801F3">
        <w:rPr>
          <w:sz w:val="20"/>
          <w:szCs w:val="20"/>
        </w:rPr>
        <w:t>un pensamiento crítico y objetiv</w:t>
      </w:r>
      <w:r w:rsidR="0043392B" w:rsidRPr="00D801F3">
        <w:rPr>
          <w:sz w:val="20"/>
          <w:szCs w:val="20"/>
        </w:rPr>
        <w:t>o en mí</w:t>
      </w:r>
      <w:r w:rsidRPr="00D801F3">
        <w:rPr>
          <w:sz w:val="20"/>
          <w:szCs w:val="20"/>
        </w:rPr>
        <w:t xml:space="preserve">. Este enfoque </w:t>
      </w:r>
      <w:r w:rsidR="002323DD" w:rsidRPr="00D801F3">
        <w:rPr>
          <w:sz w:val="20"/>
          <w:szCs w:val="20"/>
        </w:rPr>
        <w:t xml:space="preserve">me ha </w:t>
      </w:r>
      <w:r w:rsidRPr="00D801F3">
        <w:rPr>
          <w:sz w:val="20"/>
          <w:szCs w:val="20"/>
        </w:rPr>
        <w:t>permi</w:t>
      </w:r>
      <w:r w:rsidR="002323DD" w:rsidRPr="00D801F3">
        <w:rPr>
          <w:sz w:val="20"/>
          <w:szCs w:val="20"/>
        </w:rPr>
        <w:t>tido</w:t>
      </w:r>
      <w:r w:rsidRPr="00D801F3">
        <w:rPr>
          <w:sz w:val="20"/>
          <w:szCs w:val="20"/>
        </w:rPr>
        <w:t xml:space="preserve"> abordar problemas con eficiencia siguiendo protocolos</w:t>
      </w:r>
      <w:r w:rsidR="002323DD" w:rsidRPr="00D801F3">
        <w:rPr>
          <w:sz w:val="20"/>
          <w:szCs w:val="20"/>
        </w:rPr>
        <w:t xml:space="preserve"> con facilidad, </w:t>
      </w:r>
      <w:r w:rsidR="00DE66A9">
        <w:rPr>
          <w:sz w:val="20"/>
          <w:szCs w:val="20"/>
        </w:rPr>
        <w:t>utilizando</w:t>
      </w:r>
      <w:r w:rsidR="002323DD" w:rsidRPr="00D801F3">
        <w:rPr>
          <w:sz w:val="20"/>
          <w:szCs w:val="20"/>
        </w:rPr>
        <w:t xml:space="preserve"> mi</w:t>
      </w:r>
      <w:r w:rsidRPr="00D801F3">
        <w:rPr>
          <w:sz w:val="20"/>
          <w:szCs w:val="20"/>
        </w:rPr>
        <w:t xml:space="preserve"> capacidad analítica</w:t>
      </w:r>
      <w:r w:rsidR="002323DD" w:rsidRPr="00D801F3">
        <w:rPr>
          <w:sz w:val="20"/>
          <w:szCs w:val="20"/>
        </w:rPr>
        <w:t xml:space="preserve"> para</w:t>
      </w:r>
      <w:r w:rsidRPr="00D801F3">
        <w:rPr>
          <w:sz w:val="20"/>
          <w:szCs w:val="20"/>
        </w:rPr>
        <w:t xml:space="preserve"> considerar diversas perspectivas y valorar las opiniones de mis compañeros de equipo. </w:t>
      </w:r>
    </w:p>
    <w:p w14:paraId="62AE6954" w14:textId="77777777" w:rsidR="008F48AA" w:rsidRPr="00D801F3" w:rsidRDefault="008F48AA" w:rsidP="0042039C">
      <w:pPr>
        <w:rPr>
          <w:sz w:val="20"/>
          <w:szCs w:val="20"/>
        </w:rPr>
      </w:pPr>
    </w:p>
    <w:p w14:paraId="22A163E7" w14:textId="46F03C6C" w:rsidR="002323DD" w:rsidRPr="00D801F3" w:rsidRDefault="008F48AA" w:rsidP="0042039C">
      <w:pPr>
        <w:rPr>
          <w:sz w:val="20"/>
          <w:szCs w:val="20"/>
        </w:rPr>
      </w:pPr>
      <w:r w:rsidRPr="00D801F3">
        <w:rPr>
          <w:sz w:val="20"/>
          <w:szCs w:val="20"/>
        </w:rPr>
        <w:t xml:space="preserve">Mi </w:t>
      </w:r>
      <w:r w:rsidR="003A1F70" w:rsidRPr="00D801F3">
        <w:rPr>
          <w:sz w:val="20"/>
          <w:szCs w:val="20"/>
        </w:rPr>
        <w:t xml:space="preserve">gran </w:t>
      </w:r>
      <w:r w:rsidRPr="00D801F3">
        <w:rPr>
          <w:sz w:val="20"/>
          <w:szCs w:val="20"/>
        </w:rPr>
        <w:t>interés en esta área</w:t>
      </w:r>
      <w:r w:rsidR="002323DD" w:rsidRPr="00D801F3">
        <w:rPr>
          <w:sz w:val="20"/>
          <w:szCs w:val="20"/>
        </w:rPr>
        <w:t xml:space="preserve"> me impulsa a explorar constantemente nuevas herramientas para estar al día. Además, busco de manera constante obtener certificaciones relevantes, como las nombradas anteriormente, y me mantengo informado a través de la lectura, información y videos relacionados a estas herramientas</w:t>
      </w:r>
      <w:r w:rsidR="00482831" w:rsidRPr="00D801F3">
        <w:rPr>
          <w:sz w:val="20"/>
          <w:szCs w:val="20"/>
        </w:rPr>
        <w:t xml:space="preserve"> tecnológicas</w:t>
      </w:r>
      <w:r w:rsidR="002323DD" w:rsidRPr="00D801F3">
        <w:rPr>
          <w:sz w:val="20"/>
          <w:szCs w:val="20"/>
        </w:rPr>
        <w:t>.</w:t>
      </w:r>
    </w:p>
    <w:p w14:paraId="0C6DD745" w14:textId="77777777" w:rsidR="002323DD" w:rsidRPr="00D801F3" w:rsidRDefault="002323DD" w:rsidP="0042039C">
      <w:pPr>
        <w:rPr>
          <w:sz w:val="20"/>
          <w:szCs w:val="20"/>
        </w:rPr>
      </w:pPr>
    </w:p>
    <w:p w14:paraId="2DB25F3C" w14:textId="6CB39400" w:rsidR="0042039C" w:rsidRPr="00D801F3" w:rsidRDefault="0042039C" w:rsidP="0042039C">
      <w:pPr>
        <w:rPr>
          <w:sz w:val="20"/>
          <w:szCs w:val="20"/>
        </w:rPr>
      </w:pPr>
      <w:r w:rsidRPr="00D801F3">
        <w:rPr>
          <w:sz w:val="20"/>
          <w:szCs w:val="20"/>
        </w:rPr>
        <w:t>En mi experiencia en el campo de la programación, esta mentalidad ha sido esencial para enfrentar desafíos, evaluar soluciones desde múltiples perspectivas y tomar decisiones informadas y efectivas</w:t>
      </w:r>
      <w:r w:rsidR="001C319D">
        <w:rPr>
          <w:sz w:val="20"/>
          <w:szCs w:val="20"/>
        </w:rPr>
        <w:t>.</w:t>
      </w:r>
    </w:p>
    <w:sectPr w:rsidR="0042039C" w:rsidRPr="00D801F3" w:rsidSect="002B4751">
      <w:footerReference w:type="default" r:id="rId9"/>
      <w:headerReference w:type="first" r:id="rId10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DDAF0" w14:textId="77777777" w:rsidR="00825116" w:rsidRDefault="00825116" w:rsidP="0068194B">
      <w:r>
        <w:separator/>
      </w:r>
    </w:p>
    <w:p w14:paraId="32951C6E" w14:textId="77777777" w:rsidR="00825116" w:rsidRDefault="00825116"/>
    <w:p w14:paraId="1D706960" w14:textId="77777777" w:rsidR="00825116" w:rsidRDefault="00825116"/>
  </w:endnote>
  <w:endnote w:type="continuationSeparator" w:id="0">
    <w:p w14:paraId="6E46F779" w14:textId="77777777" w:rsidR="00825116" w:rsidRDefault="00825116" w:rsidP="0068194B">
      <w:r>
        <w:continuationSeparator/>
      </w:r>
    </w:p>
    <w:p w14:paraId="3390CA94" w14:textId="77777777" w:rsidR="00825116" w:rsidRDefault="00825116"/>
    <w:p w14:paraId="54B85FB7" w14:textId="77777777" w:rsidR="00825116" w:rsidRDefault="008251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B73EF5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35062" w14:textId="77777777" w:rsidR="00825116" w:rsidRDefault="00825116" w:rsidP="0068194B">
      <w:r>
        <w:separator/>
      </w:r>
    </w:p>
    <w:p w14:paraId="3A3FCAF8" w14:textId="77777777" w:rsidR="00825116" w:rsidRDefault="00825116"/>
    <w:p w14:paraId="3C5A603D" w14:textId="77777777" w:rsidR="00825116" w:rsidRDefault="00825116"/>
  </w:footnote>
  <w:footnote w:type="continuationSeparator" w:id="0">
    <w:p w14:paraId="717998D5" w14:textId="77777777" w:rsidR="00825116" w:rsidRDefault="00825116" w:rsidP="0068194B">
      <w:r>
        <w:continuationSeparator/>
      </w:r>
    </w:p>
    <w:p w14:paraId="60E921EE" w14:textId="77777777" w:rsidR="00825116" w:rsidRDefault="00825116"/>
    <w:p w14:paraId="6AC79FB8" w14:textId="77777777" w:rsidR="00825116" w:rsidRDefault="008251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48FB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65D3E3" wp14:editId="757EA45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>
          <w:pict>
            <v:line w14:anchorId="6A20B315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0"/>
    <w:rsid w:val="000001EF"/>
    <w:rsid w:val="00007322"/>
    <w:rsid w:val="00007728"/>
    <w:rsid w:val="00024584"/>
    <w:rsid w:val="00024730"/>
    <w:rsid w:val="00055E95"/>
    <w:rsid w:val="00057D29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75EA"/>
    <w:rsid w:val="001C0E68"/>
    <w:rsid w:val="001C319D"/>
    <w:rsid w:val="001C4B6F"/>
    <w:rsid w:val="001D0BF1"/>
    <w:rsid w:val="001D78D9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7F6"/>
    <w:rsid w:val="002323DD"/>
    <w:rsid w:val="00236A3E"/>
    <w:rsid w:val="00236D54"/>
    <w:rsid w:val="00241D8C"/>
    <w:rsid w:val="00241FDB"/>
    <w:rsid w:val="0024720C"/>
    <w:rsid w:val="002539D8"/>
    <w:rsid w:val="002617AE"/>
    <w:rsid w:val="002638D0"/>
    <w:rsid w:val="002647D3"/>
    <w:rsid w:val="00275EAE"/>
    <w:rsid w:val="00287072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0273"/>
    <w:rsid w:val="00307140"/>
    <w:rsid w:val="00310514"/>
    <w:rsid w:val="00316DFF"/>
    <w:rsid w:val="00325B57"/>
    <w:rsid w:val="00336056"/>
    <w:rsid w:val="003544E1"/>
    <w:rsid w:val="00366398"/>
    <w:rsid w:val="0037367B"/>
    <w:rsid w:val="00381556"/>
    <w:rsid w:val="00381D5B"/>
    <w:rsid w:val="003A01F8"/>
    <w:rsid w:val="003A0632"/>
    <w:rsid w:val="003A1F70"/>
    <w:rsid w:val="003A30E5"/>
    <w:rsid w:val="003A3802"/>
    <w:rsid w:val="003A6ADF"/>
    <w:rsid w:val="003B5928"/>
    <w:rsid w:val="003D380F"/>
    <w:rsid w:val="003E160D"/>
    <w:rsid w:val="003F1AA8"/>
    <w:rsid w:val="003F1D5F"/>
    <w:rsid w:val="00405128"/>
    <w:rsid w:val="00406CFF"/>
    <w:rsid w:val="00416B25"/>
    <w:rsid w:val="0042039C"/>
    <w:rsid w:val="00420592"/>
    <w:rsid w:val="004319E0"/>
    <w:rsid w:val="0043392B"/>
    <w:rsid w:val="00437E8C"/>
    <w:rsid w:val="00440225"/>
    <w:rsid w:val="00463340"/>
    <w:rsid w:val="004726BC"/>
    <w:rsid w:val="00474105"/>
    <w:rsid w:val="00480E6E"/>
    <w:rsid w:val="00482831"/>
    <w:rsid w:val="0048384F"/>
    <w:rsid w:val="00486277"/>
    <w:rsid w:val="00494CF6"/>
    <w:rsid w:val="00495F8D"/>
    <w:rsid w:val="00496D47"/>
    <w:rsid w:val="004A1FAE"/>
    <w:rsid w:val="004A32FF"/>
    <w:rsid w:val="004B06EB"/>
    <w:rsid w:val="004B6AD0"/>
    <w:rsid w:val="004C2D5D"/>
    <w:rsid w:val="004C33E1"/>
    <w:rsid w:val="004E01EB"/>
    <w:rsid w:val="004E2794"/>
    <w:rsid w:val="004F1C78"/>
    <w:rsid w:val="00510392"/>
    <w:rsid w:val="00513E2A"/>
    <w:rsid w:val="00535FB4"/>
    <w:rsid w:val="005409B8"/>
    <w:rsid w:val="00566A35"/>
    <w:rsid w:val="0056701E"/>
    <w:rsid w:val="005740D7"/>
    <w:rsid w:val="00575D2D"/>
    <w:rsid w:val="005A0F26"/>
    <w:rsid w:val="005A1B10"/>
    <w:rsid w:val="005A6850"/>
    <w:rsid w:val="005B1B1B"/>
    <w:rsid w:val="005C1CFE"/>
    <w:rsid w:val="005C5932"/>
    <w:rsid w:val="005D3CA7"/>
    <w:rsid w:val="005D4B62"/>
    <w:rsid w:val="005D4CC1"/>
    <w:rsid w:val="005F4B91"/>
    <w:rsid w:val="005F55D2"/>
    <w:rsid w:val="00604C60"/>
    <w:rsid w:val="0062312F"/>
    <w:rsid w:val="00625F2C"/>
    <w:rsid w:val="00641F73"/>
    <w:rsid w:val="006511CF"/>
    <w:rsid w:val="006541C2"/>
    <w:rsid w:val="006618E9"/>
    <w:rsid w:val="0068194B"/>
    <w:rsid w:val="006923DC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40AE"/>
    <w:rsid w:val="00746D44"/>
    <w:rsid w:val="007538DC"/>
    <w:rsid w:val="00757803"/>
    <w:rsid w:val="0079206B"/>
    <w:rsid w:val="00796076"/>
    <w:rsid w:val="007C0566"/>
    <w:rsid w:val="007C1EC5"/>
    <w:rsid w:val="007C606B"/>
    <w:rsid w:val="007E6388"/>
    <w:rsid w:val="007E6A61"/>
    <w:rsid w:val="007E7790"/>
    <w:rsid w:val="007F2681"/>
    <w:rsid w:val="00801140"/>
    <w:rsid w:val="00803404"/>
    <w:rsid w:val="00825116"/>
    <w:rsid w:val="00834955"/>
    <w:rsid w:val="00855B59"/>
    <w:rsid w:val="00860461"/>
    <w:rsid w:val="0086487C"/>
    <w:rsid w:val="00870B20"/>
    <w:rsid w:val="008829F8"/>
    <w:rsid w:val="00885897"/>
    <w:rsid w:val="00893E58"/>
    <w:rsid w:val="008A6538"/>
    <w:rsid w:val="008C7056"/>
    <w:rsid w:val="008F3B14"/>
    <w:rsid w:val="008F48AA"/>
    <w:rsid w:val="008F65C1"/>
    <w:rsid w:val="00901899"/>
    <w:rsid w:val="0090344B"/>
    <w:rsid w:val="00905715"/>
    <w:rsid w:val="0091321E"/>
    <w:rsid w:val="00913946"/>
    <w:rsid w:val="00922150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083"/>
    <w:rsid w:val="009C4DFC"/>
    <w:rsid w:val="009D44F8"/>
    <w:rsid w:val="009D5EA1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58FE"/>
    <w:rsid w:val="00A36F27"/>
    <w:rsid w:val="00A42E32"/>
    <w:rsid w:val="00A43F35"/>
    <w:rsid w:val="00A46E63"/>
    <w:rsid w:val="00A51DC5"/>
    <w:rsid w:val="00A53DE1"/>
    <w:rsid w:val="00A615E1"/>
    <w:rsid w:val="00A755E8"/>
    <w:rsid w:val="00A924A0"/>
    <w:rsid w:val="00A93A5D"/>
    <w:rsid w:val="00AA096C"/>
    <w:rsid w:val="00AB32F8"/>
    <w:rsid w:val="00AB610B"/>
    <w:rsid w:val="00AC63EA"/>
    <w:rsid w:val="00AD1CB5"/>
    <w:rsid w:val="00AD360E"/>
    <w:rsid w:val="00AD40FB"/>
    <w:rsid w:val="00AD782D"/>
    <w:rsid w:val="00AE7455"/>
    <w:rsid w:val="00AE7650"/>
    <w:rsid w:val="00B10EBE"/>
    <w:rsid w:val="00B236F1"/>
    <w:rsid w:val="00B50F99"/>
    <w:rsid w:val="00B51D1B"/>
    <w:rsid w:val="00B540F4"/>
    <w:rsid w:val="00B5681D"/>
    <w:rsid w:val="00B56957"/>
    <w:rsid w:val="00B60FD0"/>
    <w:rsid w:val="00B622DF"/>
    <w:rsid w:val="00B6332A"/>
    <w:rsid w:val="00B81760"/>
    <w:rsid w:val="00B8494C"/>
    <w:rsid w:val="00BA0889"/>
    <w:rsid w:val="00BA1546"/>
    <w:rsid w:val="00BA615A"/>
    <w:rsid w:val="00BB4E51"/>
    <w:rsid w:val="00BD431F"/>
    <w:rsid w:val="00BE423E"/>
    <w:rsid w:val="00BF61AC"/>
    <w:rsid w:val="00C038CB"/>
    <w:rsid w:val="00C47FA6"/>
    <w:rsid w:val="00C57FC6"/>
    <w:rsid w:val="00C66A7D"/>
    <w:rsid w:val="00C7222D"/>
    <w:rsid w:val="00C779DA"/>
    <w:rsid w:val="00C814F7"/>
    <w:rsid w:val="00CA4B4D"/>
    <w:rsid w:val="00CB35C3"/>
    <w:rsid w:val="00CD323D"/>
    <w:rsid w:val="00CE17F1"/>
    <w:rsid w:val="00CE4030"/>
    <w:rsid w:val="00CE64B3"/>
    <w:rsid w:val="00CF1A49"/>
    <w:rsid w:val="00D0630C"/>
    <w:rsid w:val="00D12FCF"/>
    <w:rsid w:val="00D14771"/>
    <w:rsid w:val="00D243A9"/>
    <w:rsid w:val="00D305E5"/>
    <w:rsid w:val="00D37CD3"/>
    <w:rsid w:val="00D429CB"/>
    <w:rsid w:val="00D66A52"/>
    <w:rsid w:val="00D66EFA"/>
    <w:rsid w:val="00D72A2D"/>
    <w:rsid w:val="00D801F3"/>
    <w:rsid w:val="00D8332A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D015C"/>
    <w:rsid w:val="00DE0FAA"/>
    <w:rsid w:val="00DE136D"/>
    <w:rsid w:val="00DE2EA9"/>
    <w:rsid w:val="00DE6534"/>
    <w:rsid w:val="00DE66A9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1113"/>
    <w:rsid w:val="00EE2CA8"/>
    <w:rsid w:val="00EE547B"/>
    <w:rsid w:val="00EF17E8"/>
    <w:rsid w:val="00EF51D9"/>
    <w:rsid w:val="00F130DD"/>
    <w:rsid w:val="00F24884"/>
    <w:rsid w:val="00F347DE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06FC"/>
    <w:rsid w:val="00FC6AEA"/>
    <w:rsid w:val="00FC71A4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9EB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AA8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D917FC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  <w:style w:type="character" w:customStyle="1" w:styleId="oypena">
    <w:name w:val="oypena"/>
    <w:basedOn w:val="Fuentedeprrafopredeter"/>
    <w:rsid w:val="00744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sammy-maldonado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my-maldonad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fer\AppData\Local\Microsoft\Office\16.0\DTS\es-CL%7b79728F5E-4ABF-4EEB-8DAA-9B03E8DAF96F%7d\%7b6BB3D65D-3783-403B-A9AE-01775ECFE0EE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7BFAE8E74048CA82BF842990B7A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12B18-6013-4C1F-B658-5510AF2C4D85}"/>
      </w:docPartPr>
      <w:docPartBody>
        <w:p w:rsidR="001720E4" w:rsidRDefault="009D3A71">
          <w:pPr>
            <w:pStyle w:val="B57BFAE8E74048CA82BF842990B7A64A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54011FB075AD4EAFB16E831F31B5C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65C33-D87A-4121-A6A7-15E88CE5887F}"/>
      </w:docPartPr>
      <w:docPartBody>
        <w:p w:rsidR="001720E4" w:rsidRDefault="009D3A71">
          <w:pPr>
            <w:pStyle w:val="54011FB075AD4EAFB16E831F31B5CD99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210F9BC89F1A4F53A70046CF16767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2C03F-1D0F-42AE-8A6B-28893C252B22}"/>
      </w:docPartPr>
      <w:docPartBody>
        <w:p w:rsidR="001720E4" w:rsidRDefault="009D3A71">
          <w:pPr>
            <w:pStyle w:val="210F9BC89F1A4F53A70046CF16767137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1980571FCD3248CFBA31CCD7B3E4C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4BA5D-AA8B-4667-B75F-D03EDB8EEF4F}"/>
      </w:docPartPr>
      <w:docPartBody>
        <w:p w:rsidR="001720E4" w:rsidRDefault="009D3A71">
          <w:pPr>
            <w:pStyle w:val="1980571FCD3248CFBA31CCD7B3E4CC79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7ACEA7D7D62D4FAD87C4701EC73B9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91A24-0B46-4EDB-9C9D-287D3FBE558F}"/>
      </w:docPartPr>
      <w:docPartBody>
        <w:p w:rsidR="001720E4" w:rsidRDefault="009D3A71">
          <w:pPr>
            <w:pStyle w:val="7ACEA7D7D62D4FAD87C4701EC73B992E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18645D3248094165BF3C83FE0B0F4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57834-77AF-4E44-9FB5-013F2AEE342E}"/>
      </w:docPartPr>
      <w:docPartBody>
        <w:p w:rsidR="001720E4" w:rsidRDefault="009D3A71">
          <w:pPr>
            <w:pStyle w:val="18645D3248094165BF3C83FE0B0F44C9"/>
          </w:pPr>
          <w:r w:rsidRPr="00FD7C80">
            <w:rPr>
              <w:lang w:bidi="es-ES"/>
            </w:rPr>
            <w:t>Aptitudes</w:t>
          </w:r>
        </w:p>
      </w:docPartBody>
    </w:docPart>
    <w:docPart>
      <w:docPartPr>
        <w:name w:val="DDDFB63B906B4870B0F49F5B63758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7B600-B54B-44BD-9061-AABDD3F3CFD5}"/>
      </w:docPartPr>
      <w:docPartBody>
        <w:p w:rsidR="001720E4" w:rsidRDefault="009D3A71">
          <w:pPr>
            <w:pStyle w:val="DDDFB63B906B4870B0F49F5B6375843B"/>
          </w:pPr>
          <w:r w:rsidRPr="00FD7C80">
            <w:rPr>
              <w:lang w:bidi="es-ES"/>
            </w:rPr>
            <w:t>Actividades</w:t>
          </w:r>
        </w:p>
      </w:docPartBody>
    </w:docPart>
    <w:docPart>
      <w:docPartPr>
        <w:name w:val="B3AC49581BE04EB888ACAB78FEACD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C3C74-FAF8-465A-AFC1-A2CEF0371BED}"/>
      </w:docPartPr>
      <w:docPartBody>
        <w:p w:rsidR="003814C5" w:rsidRDefault="00EE7378" w:rsidP="00EE7378">
          <w:pPr>
            <w:pStyle w:val="B3AC49581BE04EB888ACAB78FEACDD01"/>
          </w:pPr>
          <w:r w:rsidRPr="00FD7C80">
            <w:rPr>
              <w:rStyle w:val="Referenciasutil"/>
              <w:lang w:bidi="es-ES"/>
            </w:rPr>
            <w:t>Universidad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AB"/>
    <w:rsid w:val="001720E4"/>
    <w:rsid w:val="003814C5"/>
    <w:rsid w:val="003C75EC"/>
    <w:rsid w:val="005C11AB"/>
    <w:rsid w:val="005D1577"/>
    <w:rsid w:val="009B515F"/>
    <w:rsid w:val="009D3A71"/>
    <w:rsid w:val="00EE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B57BFAE8E74048CA82BF842990B7A64A">
    <w:name w:val="B57BFAE8E74048CA82BF842990B7A64A"/>
  </w:style>
  <w:style w:type="paragraph" w:customStyle="1" w:styleId="54011FB075AD4EAFB16E831F31B5CD99">
    <w:name w:val="54011FB075AD4EAFB16E831F31B5CD99"/>
  </w:style>
  <w:style w:type="paragraph" w:customStyle="1" w:styleId="210F9BC89F1A4F53A70046CF16767137">
    <w:name w:val="210F9BC89F1A4F53A70046CF16767137"/>
  </w:style>
  <w:style w:type="paragraph" w:customStyle="1" w:styleId="1980571FCD3248CFBA31CCD7B3E4CC79">
    <w:name w:val="1980571FCD3248CFBA31CCD7B3E4CC79"/>
  </w:style>
  <w:style w:type="character" w:styleId="Referenciasutil">
    <w:name w:val="Subtle Reference"/>
    <w:basedOn w:val="Fuentedeprrafopredeter"/>
    <w:uiPriority w:val="10"/>
    <w:qFormat/>
    <w:rsid w:val="00EE7378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7ACEA7D7D62D4FAD87C4701EC73B992E">
    <w:name w:val="7ACEA7D7D62D4FAD87C4701EC73B992E"/>
  </w:style>
  <w:style w:type="paragraph" w:customStyle="1" w:styleId="18645D3248094165BF3C83FE0B0F44C9">
    <w:name w:val="18645D3248094165BF3C83FE0B0F44C9"/>
  </w:style>
  <w:style w:type="paragraph" w:customStyle="1" w:styleId="DDDFB63B906B4870B0F49F5B6375843B">
    <w:name w:val="DDDFB63B906B4870B0F49F5B6375843B"/>
  </w:style>
  <w:style w:type="paragraph" w:customStyle="1" w:styleId="B3AC49581BE04EB888ACAB78FEACDD01">
    <w:name w:val="B3AC49581BE04EB888ACAB78FEACDD01"/>
    <w:rsid w:val="00EE7378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{6BB3D65D-3783-403B-A9AE-01775ECFE0EE}tf16402488_win32.dotx</Template>
  <TotalTime>0</TotalTime>
  <Pages>3</Pages>
  <Words>1446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2023-08-11T01:26:00Z</dcterms:created>
  <dcterms:modified xsi:type="dcterms:W3CDTF">2023-09-06T21:00:00Z</dcterms:modified>
  <cp:category/>
</cp:coreProperties>
</file>